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323C74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38EB11" w14:textId="685539F8" w:rsidR="00692703" w:rsidRPr="00CF1A49" w:rsidRDefault="00DC0ABA" w:rsidP="00913946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041F421" wp14:editId="1ABB74CD">
                  <wp:simplePos x="0" y="0"/>
                  <wp:positionH relativeFrom="column">
                    <wp:posOffset>5153025</wp:posOffset>
                  </wp:positionH>
                  <wp:positionV relativeFrom="paragraph">
                    <wp:posOffset>-165100</wp:posOffset>
                  </wp:positionV>
                  <wp:extent cx="1070610" cy="988695"/>
                  <wp:effectExtent l="0" t="0" r="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78D1">
              <w:t>Jon</w:t>
            </w:r>
            <w:r w:rsidR="00692703" w:rsidRPr="00CF1A49">
              <w:t xml:space="preserve"> </w:t>
            </w:r>
            <w:r w:rsidR="000678D1">
              <w:rPr>
                <w:rStyle w:val="IntenseEmphasis"/>
              </w:rPr>
              <w:t>Dwyer</w:t>
            </w:r>
          </w:p>
          <w:p w14:paraId="2F05010E" w14:textId="0FCCA3A8" w:rsidR="000678D1" w:rsidRPr="000678D1" w:rsidRDefault="000678D1" w:rsidP="000678D1">
            <w:pPr>
              <w:pStyle w:val="ContactInfo"/>
            </w:pPr>
            <w:r w:rsidRPr="000678D1">
              <w:t>5305 Arizona Ave., NW   Washington, DC 20016    202-372-5090</w:t>
            </w:r>
          </w:p>
          <w:p w14:paraId="357DB8B5" w14:textId="691A89B2" w:rsidR="00692703" w:rsidRPr="00CF1A49" w:rsidRDefault="000678D1" w:rsidP="00913946">
            <w:pPr>
              <w:pStyle w:val="ContactInfoEmphasis"/>
              <w:contextualSpacing w:val="0"/>
            </w:pPr>
            <w:r w:rsidRPr="000678D1">
              <w:t>dwyerjonathan@outlook.com    http://www.linkedin.com/in/jon-dwyer</w:t>
            </w:r>
          </w:p>
        </w:tc>
      </w:tr>
      <w:tr w:rsidR="009571D8" w:rsidRPr="00CF1A49" w14:paraId="5524404E" w14:textId="77777777" w:rsidTr="00C75600">
        <w:trPr>
          <w:trHeight w:val="1012"/>
        </w:trPr>
        <w:tc>
          <w:tcPr>
            <w:tcW w:w="9360" w:type="dxa"/>
            <w:tcMar>
              <w:top w:w="432" w:type="dxa"/>
            </w:tcMar>
          </w:tcPr>
          <w:p w14:paraId="0EE9D0EC" w14:textId="7A8BAC35" w:rsidR="00C91B05" w:rsidRDefault="00EC76CC" w:rsidP="00EC76CC">
            <w:r w:rsidRPr="000629CA">
              <w:rPr>
                <w:b/>
                <w:bCs/>
              </w:rPr>
              <w:t>Objective:</w:t>
            </w:r>
            <w:r>
              <w:t xml:space="preserve"> Provide </w:t>
            </w:r>
            <w:r w:rsidR="00020528">
              <w:t xml:space="preserve">technical </w:t>
            </w:r>
            <w:r>
              <w:t>program management</w:t>
            </w:r>
            <w:r w:rsidR="00C91B05">
              <w:t xml:space="preserve"> with agility, </w:t>
            </w:r>
            <w:r>
              <w:t xml:space="preserve">creating </w:t>
            </w:r>
            <w:r w:rsidR="00C91B05">
              <w:t xml:space="preserve">value for all stakeholders. </w:t>
            </w:r>
          </w:p>
          <w:p w14:paraId="19FE3E94" w14:textId="27FC237A" w:rsidR="00EC76CC" w:rsidRDefault="00EC76CC" w:rsidP="00EC76CC">
            <w:r>
              <w:t xml:space="preserve">  </w:t>
            </w:r>
          </w:p>
          <w:p w14:paraId="7E9FD7BC" w14:textId="4017CF5B" w:rsidR="00B30166" w:rsidRPr="00EC76CC" w:rsidRDefault="00EC76CC" w:rsidP="0059312B">
            <w:pPr>
              <w:rPr>
                <w:b/>
                <w:bCs/>
              </w:rPr>
            </w:pPr>
            <w:r>
              <w:t>Proven</w:t>
            </w:r>
            <w:r w:rsidR="006A3D6D">
              <w:t xml:space="preserve"> leadership o</w:t>
            </w:r>
            <w:r>
              <w:t xml:space="preserve">f multiple </w:t>
            </w:r>
            <w:r w:rsidRPr="008176B5">
              <w:rPr>
                <w:b/>
                <w:bCs/>
              </w:rPr>
              <w:t>$</w:t>
            </w:r>
            <w:r>
              <w:rPr>
                <w:b/>
                <w:bCs/>
              </w:rPr>
              <w:t>1</w:t>
            </w:r>
            <w:r w:rsidRPr="008176B5">
              <w:rPr>
                <w:b/>
                <w:bCs/>
              </w:rPr>
              <w:t>M+</w:t>
            </w:r>
            <w:r>
              <w:rPr>
                <w:b/>
                <w:bCs/>
              </w:rPr>
              <w:t xml:space="preserve"> </w:t>
            </w:r>
            <w:r w:rsidR="00020528">
              <w:rPr>
                <w:b/>
                <w:bCs/>
              </w:rPr>
              <w:t xml:space="preserve">projects </w:t>
            </w:r>
            <w:r w:rsidR="00020528" w:rsidRPr="00020528">
              <w:t>across</w:t>
            </w:r>
            <w:r w:rsidR="006A3D6D">
              <w:t xml:space="preserve"> </w:t>
            </w:r>
            <w:r w:rsidR="004315DA">
              <w:t xml:space="preserve">cloud, data, </w:t>
            </w:r>
            <w:r w:rsidR="00020528" w:rsidRPr="00020528">
              <w:t>security,</w:t>
            </w:r>
            <w:r w:rsidR="006A3D6D">
              <w:t xml:space="preserve"> and product lifecycles.</w:t>
            </w:r>
            <w:r w:rsidR="004315DA">
              <w:t xml:space="preserve"> </w:t>
            </w:r>
            <w:r w:rsidR="006A3D6D">
              <w:t>Global l</w:t>
            </w:r>
            <w:r>
              <w:t xml:space="preserve">eadership experience of </w:t>
            </w:r>
            <w:r w:rsidRPr="008176B5">
              <w:rPr>
                <w:b/>
                <w:bCs/>
              </w:rPr>
              <w:t xml:space="preserve">teams </w:t>
            </w:r>
            <w:r w:rsidR="006A3D6D"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  <w:r w:rsidRPr="008176B5">
              <w:rPr>
                <w:b/>
                <w:bCs/>
              </w:rPr>
              <w:t>+.</w:t>
            </w:r>
            <w:r>
              <w:t xml:space="preserve">  Professionally certified; </w:t>
            </w:r>
            <w:r w:rsidRPr="00703B27">
              <w:rPr>
                <w:b/>
                <w:bCs/>
              </w:rPr>
              <w:t>PMP</w:t>
            </w:r>
            <w:r w:rsidR="006A3D6D">
              <w:rPr>
                <w:b/>
                <w:bCs/>
              </w:rPr>
              <w:t xml:space="preserve">, </w:t>
            </w:r>
            <w:r w:rsidR="004315DA">
              <w:rPr>
                <w:b/>
                <w:bCs/>
              </w:rPr>
              <w:t xml:space="preserve">5+ Agile, and 2+ </w:t>
            </w:r>
            <w:r w:rsidR="006A3D6D">
              <w:rPr>
                <w:b/>
                <w:bCs/>
              </w:rPr>
              <w:t>AWS</w:t>
            </w:r>
            <w:r>
              <w:rPr>
                <w:b/>
                <w:bCs/>
              </w:rPr>
              <w:t>.</w:t>
            </w:r>
          </w:p>
        </w:tc>
      </w:tr>
    </w:tbl>
    <w:p w14:paraId="6AC3D7A9" w14:textId="1DD0A4F6" w:rsidR="004E01EB" w:rsidRPr="00CF1A49" w:rsidRDefault="00CE6E7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BE7CF97073549C2813921532A3FEAF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DBEC6CD" w14:textId="77777777" w:rsidTr="008176B5">
        <w:tc>
          <w:tcPr>
            <w:tcW w:w="9290" w:type="dxa"/>
          </w:tcPr>
          <w:p w14:paraId="6C7709A8" w14:textId="71A4FC65" w:rsidR="00810896" w:rsidRPr="00CF1A49" w:rsidRDefault="0084557A" w:rsidP="00810896">
            <w:pPr>
              <w:pStyle w:val="Heading3"/>
              <w:contextualSpacing w:val="0"/>
              <w:outlineLvl w:val="2"/>
            </w:pPr>
            <w:r>
              <w:t>June 2017 – Present</w:t>
            </w:r>
          </w:p>
          <w:p w14:paraId="2DBA7049" w14:textId="6D996015" w:rsidR="00810896" w:rsidRPr="00CF1A49" w:rsidRDefault="007C5CB8" w:rsidP="00810896">
            <w:pPr>
              <w:pStyle w:val="Heading2"/>
              <w:contextualSpacing w:val="0"/>
              <w:outlineLvl w:val="1"/>
            </w:pPr>
            <w:r>
              <w:t>Technical Program Manager/</w:t>
            </w:r>
            <w:r w:rsidR="00810896">
              <w:t>Founder</w:t>
            </w:r>
            <w:r w:rsidR="00810896" w:rsidRPr="00CF1A49">
              <w:t xml:space="preserve">, </w:t>
            </w:r>
            <w:r w:rsidR="0084557A">
              <w:rPr>
                <w:rStyle w:val="SubtleReference"/>
              </w:rPr>
              <w:t>Jon Dwyer</w:t>
            </w:r>
            <w:r w:rsidR="008176B5">
              <w:rPr>
                <w:rStyle w:val="SubtleReference"/>
              </w:rPr>
              <w:t xml:space="preserve"> Consulting</w:t>
            </w:r>
            <w:r w:rsidR="00DB7306">
              <w:rPr>
                <w:rStyle w:val="SubtleReference"/>
              </w:rPr>
              <w:t xml:space="preserve"> </w:t>
            </w:r>
          </w:p>
          <w:p w14:paraId="3442668E" w14:textId="7DE87F3F" w:rsidR="00AE600A" w:rsidRDefault="00AE600A" w:rsidP="00B76BB6">
            <w:pPr>
              <w:pStyle w:val="ListParagraph"/>
              <w:numPr>
                <w:ilvl w:val="0"/>
                <w:numId w:val="27"/>
              </w:numPr>
            </w:pPr>
            <w:r w:rsidRPr="00AE600A">
              <w:rPr>
                <w:b/>
                <w:bCs/>
              </w:rPr>
              <w:t>Product Manager</w:t>
            </w:r>
            <w:r>
              <w:t xml:space="preserve"> for Home Fitness Startup; led planning by building </w:t>
            </w:r>
            <w:r w:rsidR="001A327B">
              <w:t>of</w:t>
            </w:r>
            <w:r>
              <w:t xml:space="preserve"> product roadmap and OKRs, leading to </w:t>
            </w:r>
            <w:r w:rsidRPr="00AE600A">
              <w:rPr>
                <w:b/>
                <w:bCs/>
              </w:rPr>
              <w:t>200% increase</w:t>
            </w:r>
            <w:r w:rsidRPr="0085360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</w:t>
            </w:r>
            <w:r w:rsidRPr="0085360F">
              <w:rPr>
                <w:b/>
                <w:bCs/>
              </w:rPr>
              <w:t xml:space="preserve"> customers </w:t>
            </w:r>
            <w:r>
              <w:t>over last six months</w:t>
            </w:r>
            <w:r w:rsidR="006A34A7">
              <w:t xml:space="preserve"> </w:t>
            </w:r>
          </w:p>
          <w:p w14:paraId="2C867F4B" w14:textId="11294220" w:rsidR="00810896" w:rsidRDefault="0084557A" w:rsidP="00B76BB6">
            <w:pPr>
              <w:pStyle w:val="ListParagraph"/>
              <w:numPr>
                <w:ilvl w:val="0"/>
                <w:numId w:val="27"/>
              </w:numPr>
            </w:pPr>
            <w:r w:rsidRPr="006A34A7">
              <w:rPr>
                <w:b/>
                <w:bCs/>
              </w:rPr>
              <w:t>Technical Program Manager</w:t>
            </w:r>
            <w:r w:rsidR="00AE600A" w:rsidRPr="006A34A7">
              <w:rPr>
                <w:b/>
                <w:bCs/>
              </w:rPr>
              <w:t xml:space="preserve"> </w:t>
            </w:r>
            <w:r w:rsidR="00AE600A" w:rsidRPr="00277DF3">
              <w:t>(TPM)</w:t>
            </w:r>
            <w:r w:rsidR="008176B5">
              <w:t xml:space="preserve"> </w:t>
            </w:r>
            <w:r w:rsidR="00D9328E">
              <w:t>full-time</w:t>
            </w:r>
            <w:r w:rsidR="00B73649">
              <w:t xml:space="preserve"> </w:t>
            </w:r>
            <w:r w:rsidR="009279EF">
              <w:t xml:space="preserve">engagements with </w:t>
            </w:r>
            <w:r w:rsidR="00554FCF">
              <w:t>The</w:t>
            </w:r>
            <w:r w:rsidR="0085360F">
              <w:t xml:space="preserve"> </w:t>
            </w:r>
            <w:r>
              <w:t xml:space="preserve">Carlyle </w:t>
            </w:r>
            <w:r w:rsidRPr="00AF2347">
              <w:t>Group</w:t>
            </w:r>
            <w:r w:rsidR="00554FCF" w:rsidRPr="00AF2347">
              <w:t xml:space="preserve"> (TCG)</w:t>
            </w:r>
            <w:r w:rsidR="006A34A7" w:rsidRPr="00AF2347">
              <w:t>,</w:t>
            </w:r>
            <w:r w:rsidR="006A34A7">
              <w:t xml:space="preserve"> </w:t>
            </w:r>
            <w:r>
              <w:t>Synaptiq</w:t>
            </w:r>
            <w:r w:rsidR="00B5451D">
              <w:t>.ai</w:t>
            </w:r>
            <w:r w:rsidR="006A34A7">
              <w:t xml:space="preserve">, and </w:t>
            </w:r>
            <w:r w:rsidR="00C119E1">
              <w:t xml:space="preserve">The </w:t>
            </w:r>
            <w:r w:rsidR="00EA4291">
              <w:t>Chronicle</w:t>
            </w:r>
            <w:r>
              <w:t xml:space="preserve"> of Higher Education</w:t>
            </w:r>
            <w:r w:rsidR="00554FCF">
              <w:t xml:space="preserve"> </w:t>
            </w:r>
            <w:r w:rsidR="00554FCF" w:rsidRPr="00AF2347">
              <w:t>(CHE)</w:t>
            </w:r>
            <w:r w:rsidR="00204F7D" w:rsidRPr="00AF2347">
              <w:t xml:space="preserve"> </w:t>
            </w:r>
          </w:p>
          <w:p w14:paraId="0C3E19A8" w14:textId="49FAB1FC" w:rsidR="00AE600A" w:rsidRDefault="00AE600A" w:rsidP="00B76BB6">
            <w:pPr>
              <w:pStyle w:val="ListParagraph"/>
              <w:numPr>
                <w:ilvl w:val="0"/>
                <w:numId w:val="27"/>
              </w:numPr>
            </w:pPr>
            <w:r>
              <w:t>CHE</w:t>
            </w:r>
            <w:r w:rsidR="00204F7D">
              <w:t xml:space="preserve"> a</w:t>
            </w:r>
            <w:r w:rsidR="00C119E1">
              <w:t xml:space="preserve"> </w:t>
            </w:r>
            <w:r w:rsidR="006C4C42">
              <w:t xml:space="preserve">highly respected </w:t>
            </w:r>
            <w:r w:rsidR="00C119E1">
              <w:t>newspaper</w:t>
            </w:r>
            <w:r w:rsidR="006C4C42" w:rsidRPr="00204F7D">
              <w:rPr>
                <w:b/>
                <w:bCs/>
              </w:rPr>
              <w:t>,</w:t>
            </w:r>
            <w:r w:rsidR="00E14D45" w:rsidRPr="00204F7D">
              <w:rPr>
                <w:b/>
                <w:bCs/>
              </w:rPr>
              <w:t xml:space="preserve"> responsible </w:t>
            </w:r>
            <w:r w:rsidR="00204F7D" w:rsidRPr="00204F7D">
              <w:rPr>
                <w:b/>
                <w:bCs/>
              </w:rPr>
              <w:t xml:space="preserve">for phased </w:t>
            </w:r>
            <w:r w:rsidR="00E14D45" w:rsidRPr="00204F7D">
              <w:rPr>
                <w:b/>
                <w:bCs/>
              </w:rPr>
              <w:t>rollout</w:t>
            </w:r>
            <w:r w:rsidR="00E14D45" w:rsidRPr="006C4C42">
              <w:rPr>
                <w:b/>
                <w:bCs/>
              </w:rPr>
              <w:t xml:space="preserve"> of </w:t>
            </w:r>
            <w:r w:rsidR="00C119E1" w:rsidRPr="006C4C42">
              <w:rPr>
                <w:b/>
                <w:bCs/>
              </w:rPr>
              <w:t xml:space="preserve">new </w:t>
            </w:r>
            <w:r w:rsidR="00E14D45" w:rsidRPr="006C4C42">
              <w:rPr>
                <w:b/>
                <w:bCs/>
              </w:rPr>
              <w:t>customer platforms</w:t>
            </w:r>
            <w:r w:rsidR="00C119E1">
              <w:t>; facilitated</w:t>
            </w:r>
            <w:r w:rsidR="00E14D45">
              <w:t xml:space="preserve"> </w:t>
            </w:r>
            <w:r w:rsidR="006958B7">
              <w:t xml:space="preserve">3 </w:t>
            </w:r>
            <w:r w:rsidR="00E14D45">
              <w:t>scrum</w:t>
            </w:r>
            <w:r w:rsidR="00DB088C">
              <w:t xml:space="preserve"> teams</w:t>
            </w:r>
            <w:r w:rsidR="00AD14AB">
              <w:t>,</w:t>
            </w:r>
            <w:r w:rsidR="00DB088C">
              <w:t xml:space="preserve"> </w:t>
            </w:r>
            <w:r w:rsidR="006958B7">
              <w:t xml:space="preserve">lead change management and </w:t>
            </w:r>
            <w:r w:rsidR="00C119E1">
              <w:t>coordinated releases</w:t>
            </w:r>
          </w:p>
          <w:p w14:paraId="2F222498" w14:textId="7E2468EA" w:rsidR="006C4C42" w:rsidRPr="006C4C42" w:rsidRDefault="006C4C42" w:rsidP="00B76BB6">
            <w:pPr>
              <w:pStyle w:val="ListParagraph"/>
              <w:numPr>
                <w:ilvl w:val="0"/>
                <w:numId w:val="27"/>
              </w:numPr>
            </w:pPr>
            <w:r>
              <w:t>TCG</w:t>
            </w:r>
            <w:r w:rsidR="00AE600A" w:rsidRPr="00C119E1">
              <w:t xml:space="preserve">, </w:t>
            </w:r>
            <w:r w:rsidR="00041866">
              <w:t xml:space="preserve">global </w:t>
            </w:r>
            <w:r>
              <w:t>f</w:t>
            </w:r>
            <w:r w:rsidRPr="006C4C42">
              <w:t>inancial services</w:t>
            </w:r>
            <w:r w:rsidR="000D2027">
              <w:t xml:space="preserve"> company,</w:t>
            </w:r>
            <w:r>
              <w:t xml:space="preserve"> </w:t>
            </w:r>
            <w:r w:rsidR="00041866">
              <w:t>managed</w:t>
            </w:r>
            <w:r w:rsidR="00204F7D">
              <w:t xml:space="preserve"> </w:t>
            </w:r>
            <w:r w:rsidR="000D2027">
              <w:t xml:space="preserve">Enterprise Security program </w:t>
            </w:r>
            <w:r w:rsidR="00041866">
              <w:t xml:space="preserve">for CISO </w:t>
            </w:r>
            <w:r w:rsidR="00204F7D">
              <w:t xml:space="preserve">delivering </w:t>
            </w:r>
            <w:r w:rsidR="007C5CB8">
              <w:t xml:space="preserve">projects </w:t>
            </w:r>
            <w:r w:rsidR="000D2027">
              <w:t xml:space="preserve">to </w:t>
            </w:r>
            <w:r w:rsidR="000D2027" w:rsidRPr="006C4C42">
              <w:rPr>
                <w:b/>
                <w:bCs/>
              </w:rPr>
              <w:t xml:space="preserve">2000+ </w:t>
            </w:r>
            <w:r w:rsidR="000D2027">
              <w:rPr>
                <w:b/>
                <w:bCs/>
              </w:rPr>
              <w:t>end use</w:t>
            </w:r>
            <w:r w:rsidR="00DC0ABA">
              <w:rPr>
                <w:b/>
                <w:bCs/>
              </w:rPr>
              <w:t>r</w:t>
            </w:r>
            <w:r w:rsidR="000D2027">
              <w:rPr>
                <w:b/>
                <w:bCs/>
              </w:rPr>
              <w:t xml:space="preserve">s </w:t>
            </w:r>
            <w:r w:rsidR="000D2027" w:rsidRPr="006C4C42">
              <w:rPr>
                <w:b/>
                <w:bCs/>
              </w:rPr>
              <w:t>in 10+ countries</w:t>
            </w:r>
            <w:r w:rsidR="000D2027">
              <w:t xml:space="preserve"> </w:t>
            </w:r>
          </w:p>
          <w:p w14:paraId="2BE1D281" w14:textId="30BF1606" w:rsidR="00810896" w:rsidRDefault="00810896" w:rsidP="00810896">
            <w:pPr>
              <w:pStyle w:val="Heading3"/>
              <w:contextualSpacing w:val="0"/>
              <w:outlineLvl w:val="2"/>
            </w:pPr>
          </w:p>
          <w:p w14:paraId="2DBCA9CA" w14:textId="2E054B21" w:rsidR="00BD7B29" w:rsidRDefault="00BD7B29" w:rsidP="00810896">
            <w:pPr>
              <w:pStyle w:val="Heading3"/>
              <w:contextualSpacing w:val="0"/>
              <w:outlineLvl w:val="2"/>
            </w:pPr>
            <w:r>
              <w:t>JANUARY 201</w:t>
            </w:r>
            <w:r w:rsidR="00452BA0">
              <w:t>5</w:t>
            </w:r>
            <w:r>
              <w:t xml:space="preserve"> – MARCH 2017</w:t>
            </w:r>
          </w:p>
          <w:p w14:paraId="77E6F786" w14:textId="5FCA60D5" w:rsidR="001D0BF1" w:rsidRPr="00CF1A49" w:rsidRDefault="001A19A2" w:rsidP="00BD7B29">
            <w:pPr>
              <w:pStyle w:val="Heading3"/>
              <w:contextualSpacing w:val="0"/>
              <w:outlineLvl w:val="2"/>
            </w:pPr>
            <w:r>
              <w:rPr>
                <w:color w:val="1D824C" w:themeColor="accent1"/>
                <w:sz w:val="26"/>
                <w:szCs w:val="26"/>
              </w:rPr>
              <w:t xml:space="preserve">Sr. </w:t>
            </w:r>
            <w:r w:rsidR="00BD7B29" w:rsidRPr="00BD7B29">
              <w:rPr>
                <w:color w:val="1D824C" w:themeColor="accent1"/>
                <w:sz w:val="26"/>
                <w:szCs w:val="26"/>
              </w:rPr>
              <w:t xml:space="preserve">Director, </w:t>
            </w:r>
            <w:r w:rsidR="00BD7B29">
              <w:rPr>
                <w:color w:val="1D824C" w:themeColor="accent1"/>
                <w:sz w:val="26"/>
                <w:szCs w:val="26"/>
              </w:rPr>
              <w:t>epmo</w:t>
            </w:r>
            <w:r w:rsidR="00BD7B29" w:rsidRPr="00BD7B29">
              <w:rPr>
                <w:color w:val="1D824C" w:themeColor="accent1"/>
                <w:sz w:val="26"/>
                <w:szCs w:val="26"/>
              </w:rPr>
              <w:t xml:space="preserve"> Program Manager</w:t>
            </w:r>
            <w:r w:rsidR="002171E0">
              <w:rPr>
                <w:color w:val="1D824C" w:themeColor="accent1"/>
                <w:sz w:val="26"/>
                <w:szCs w:val="26"/>
              </w:rPr>
              <w:t>, COO</w:t>
            </w:r>
            <w:r w:rsidR="00BD7B29" w:rsidRPr="00BD7B29">
              <w:rPr>
                <w:color w:val="1D824C" w:themeColor="accent1"/>
                <w:sz w:val="26"/>
                <w:szCs w:val="26"/>
              </w:rPr>
              <w:t>,</w:t>
            </w:r>
            <w:r w:rsidR="00BD7B29">
              <w:t xml:space="preserve"> </w:t>
            </w:r>
            <w:r w:rsidR="00BD7B29" w:rsidRPr="00BD7B29">
              <w:rPr>
                <w:rStyle w:val="SubtleReference"/>
                <w:sz w:val="26"/>
                <w:szCs w:val="26"/>
              </w:rPr>
              <w:t>CEB INC. (now Gartner)</w:t>
            </w:r>
            <w:r w:rsidR="00BD7B29">
              <w:t xml:space="preserve"> </w:t>
            </w:r>
          </w:p>
          <w:p w14:paraId="542D1D96" w14:textId="5E9AF1AE" w:rsidR="00452BA0" w:rsidRDefault="00BD7B29" w:rsidP="00B76BB6">
            <w:pPr>
              <w:pStyle w:val="ListParagraph"/>
              <w:numPr>
                <w:ilvl w:val="0"/>
                <w:numId w:val="27"/>
              </w:numPr>
            </w:pPr>
            <w:r>
              <w:t>Lead the definition</w:t>
            </w:r>
            <w:r w:rsidR="00452BA0">
              <w:t xml:space="preserve"> and management </w:t>
            </w:r>
            <w:r>
              <w:t xml:space="preserve">of </w:t>
            </w:r>
            <w:r w:rsidRPr="00BD7B29">
              <w:t>Enterprise Technology and Services Program</w:t>
            </w:r>
          </w:p>
          <w:p w14:paraId="7E8E3E37" w14:textId="737F7D70" w:rsidR="00452BA0" w:rsidRDefault="00BD7B29" w:rsidP="00B76BB6">
            <w:pPr>
              <w:pStyle w:val="ListParagraph"/>
              <w:numPr>
                <w:ilvl w:val="0"/>
                <w:numId w:val="27"/>
              </w:numPr>
            </w:pPr>
            <w:r w:rsidRPr="00BD7B29">
              <w:t xml:space="preserve">Built </w:t>
            </w:r>
            <w:r w:rsidR="0003451C">
              <w:t xml:space="preserve">IT </w:t>
            </w:r>
            <w:r w:rsidRPr="00BD7B29">
              <w:t xml:space="preserve">acquisition integration playbook </w:t>
            </w:r>
            <w:r w:rsidRPr="00452BA0">
              <w:rPr>
                <w:b/>
                <w:bCs/>
              </w:rPr>
              <w:t>reduc</w:t>
            </w:r>
            <w:r w:rsidR="00452BA0" w:rsidRPr="00452BA0">
              <w:rPr>
                <w:b/>
                <w:bCs/>
              </w:rPr>
              <w:t xml:space="preserve">ing time by 25% </w:t>
            </w:r>
            <w:r w:rsidR="006F4BFB">
              <w:rPr>
                <w:b/>
                <w:bCs/>
              </w:rPr>
              <w:t>&amp;</w:t>
            </w:r>
            <w:r w:rsidR="00452BA0" w:rsidRPr="00452BA0">
              <w:rPr>
                <w:b/>
                <w:bCs/>
              </w:rPr>
              <w:t xml:space="preserve"> costs </w:t>
            </w:r>
            <w:r w:rsidRPr="00452BA0">
              <w:rPr>
                <w:b/>
                <w:bCs/>
              </w:rPr>
              <w:t>by $300K CAPEX</w:t>
            </w:r>
            <w:r w:rsidRPr="00BD7B29">
              <w:t xml:space="preserve"> </w:t>
            </w:r>
          </w:p>
          <w:p w14:paraId="790B46C2" w14:textId="07210194" w:rsidR="005027C7" w:rsidRDefault="00BD7B29" w:rsidP="00B76BB6">
            <w:pPr>
              <w:pStyle w:val="ListParagraph"/>
              <w:numPr>
                <w:ilvl w:val="0"/>
                <w:numId w:val="27"/>
              </w:numPr>
            </w:pPr>
            <w:r w:rsidRPr="00BD7B29">
              <w:t xml:space="preserve">Led </w:t>
            </w:r>
            <w:r w:rsidR="007B2579">
              <w:t>M&amp;A</w:t>
            </w:r>
            <w:r w:rsidRPr="00BD7B29">
              <w:t xml:space="preserve"> integrations as large as $350M</w:t>
            </w:r>
            <w:r w:rsidR="0043465F">
              <w:t xml:space="preserve">, </w:t>
            </w:r>
            <w:r w:rsidR="000578B1">
              <w:t>seven</w:t>
            </w:r>
            <w:r w:rsidR="000578B1" w:rsidRPr="00BD7B29">
              <w:t xml:space="preserve"> office build</w:t>
            </w:r>
            <w:r w:rsidR="005C75B9">
              <w:t xml:space="preserve">s, 75 </w:t>
            </w:r>
            <w:r w:rsidR="00945828">
              <w:t>locations</w:t>
            </w:r>
            <w:r w:rsidR="0003451C">
              <w:t xml:space="preserve"> in </w:t>
            </w:r>
            <w:r w:rsidR="00945828">
              <w:t xml:space="preserve">program </w:t>
            </w:r>
          </w:p>
          <w:p w14:paraId="4B0728C9" w14:textId="77777777" w:rsidR="00452BA0" w:rsidRDefault="00452BA0" w:rsidP="00452BA0"/>
          <w:p w14:paraId="04C7BA23" w14:textId="53761B64" w:rsidR="00F3796F" w:rsidRPr="00C030BB" w:rsidRDefault="00021C5C" w:rsidP="00C030BB">
            <w:pPr>
              <w:pStyle w:val="Heading3"/>
              <w:outlineLvl w:val="2"/>
            </w:pPr>
            <w:r w:rsidRPr="00C030BB">
              <w:t xml:space="preserve">January </w:t>
            </w:r>
            <w:r w:rsidR="00C030BB" w:rsidRPr="00C030BB">
              <w:t xml:space="preserve">2011- </w:t>
            </w:r>
            <w:r w:rsidRPr="00C030BB">
              <w:t>December 2014</w:t>
            </w:r>
          </w:p>
          <w:p w14:paraId="6CB49144" w14:textId="607E8EE0" w:rsidR="00452BA0" w:rsidRPr="00F3796F" w:rsidRDefault="001A19A2" w:rsidP="00452BA0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1A19A2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DIRECTOR, </w:t>
            </w:r>
            <w:r w:rsidR="0037499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PMO </w:t>
            </w:r>
            <w:r w:rsidR="00452BA0" w:rsidRPr="00F3796F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Sr.</w:t>
            </w:r>
            <w:r w:rsidR="005A181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452BA0" w:rsidRPr="00F3796F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Project Manager, IT</w:t>
            </w:r>
            <w:r w:rsidR="005A181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,</w:t>
            </w:r>
            <w:r w:rsidR="00F3796F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F3796F" w:rsidRPr="00F3796F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CEB INC. (now Gartner)</w:t>
            </w:r>
          </w:p>
          <w:p w14:paraId="52F48EE4" w14:textId="7AAA3B1A" w:rsidR="00134FF6" w:rsidRPr="006E02BA" w:rsidRDefault="00A74C23" w:rsidP="00134FF6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6E02BA">
              <w:t>Af</w:t>
            </w:r>
            <w:r w:rsidR="00452BA0" w:rsidRPr="006E02BA">
              <w:t xml:space="preserve">ter acquisition </w:t>
            </w:r>
            <w:r w:rsidR="00F03412" w:rsidRPr="006E02BA">
              <w:t>joined merged PMO to</w:t>
            </w:r>
            <w:r w:rsidR="00452BA0" w:rsidRPr="006E02BA">
              <w:t xml:space="preserve"> le</w:t>
            </w:r>
            <w:r w:rsidR="00F03412" w:rsidRPr="006E02BA">
              <w:t>a</w:t>
            </w:r>
            <w:r w:rsidR="00452BA0" w:rsidRPr="006E02BA">
              <w:t>d</w:t>
            </w:r>
            <w:r w:rsidR="008A79C0" w:rsidRPr="006E02BA">
              <w:t xml:space="preserve"> 3</w:t>
            </w:r>
            <w:r w:rsidR="000F22F5" w:rsidRPr="006E02BA">
              <w:t>yr</w:t>
            </w:r>
            <w:r w:rsidR="00452BA0" w:rsidRPr="006E02BA">
              <w:t xml:space="preserve"> </w:t>
            </w:r>
            <w:r w:rsidR="008A79C0" w:rsidRPr="006E02BA">
              <w:t xml:space="preserve">$10M </w:t>
            </w:r>
            <w:r w:rsidR="007C5CB8">
              <w:t xml:space="preserve">technology </w:t>
            </w:r>
            <w:r w:rsidR="00452BA0" w:rsidRPr="006E02BA">
              <w:t xml:space="preserve">integration program </w:t>
            </w:r>
          </w:p>
          <w:p w14:paraId="464D7DF5" w14:textId="77777777" w:rsidR="000F22F5" w:rsidRPr="006E02BA" w:rsidRDefault="00452BA0" w:rsidP="000F22F5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6E02BA">
              <w:t>Built roadmap</w:t>
            </w:r>
            <w:r w:rsidR="00D33FAE" w:rsidRPr="006E02BA">
              <w:t xml:space="preserve"> </w:t>
            </w:r>
            <w:r w:rsidR="000F22F5" w:rsidRPr="006E02BA">
              <w:t>&amp;</w:t>
            </w:r>
            <w:r w:rsidR="00E101B9" w:rsidRPr="006E02BA">
              <w:t xml:space="preserve"> managed</w:t>
            </w:r>
            <w:r w:rsidR="00D33FAE" w:rsidRPr="006E02BA">
              <w:t xml:space="preserve"> </w:t>
            </w:r>
            <w:r w:rsidRPr="006E02BA">
              <w:t>program integrati</w:t>
            </w:r>
            <w:r w:rsidR="00D33FAE" w:rsidRPr="006E02BA">
              <w:t>ng</w:t>
            </w:r>
            <w:r w:rsidRPr="006E02BA">
              <w:t xml:space="preserve"> </w:t>
            </w:r>
            <w:r w:rsidR="00D33FAE" w:rsidRPr="006E02BA">
              <w:t>1</w:t>
            </w:r>
            <w:r w:rsidRPr="006E02BA">
              <w:t xml:space="preserve">500 </w:t>
            </w:r>
            <w:r w:rsidR="00D33FAE" w:rsidRPr="006E02BA">
              <w:t xml:space="preserve">people, </w:t>
            </w:r>
            <w:r w:rsidR="0014735A" w:rsidRPr="006E02BA">
              <w:t xml:space="preserve">30 offices, and all IT systems </w:t>
            </w:r>
            <w:r w:rsidRPr="006E02BA">
              <w:t xml:space="preserve"> </w:t>
            </w:r>
          </w:p>
          <w:p w14:paraId="3106547E" w14:textId="4A695835" w:rsidR="004642A6" w:rsidRPr="006E02BA" w:rsidRDefault="00452BA0" w:rsidP="000F22F5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6E02BA">
              <w:t xml:space="preserve">Led </w:t>
            </w:r>
            <w:r w:rsidR="00954C37" w:rsidRPr="006E02BA">
              <w:t>network integration, datacenter consolidation,</w:t>
            </w:r>
            <w:r w:rsidR="001A19A2" w:rsidRPr="006E02BA">
              <w:t xml:space="preserve"> </w:t>
            </w:r>
            <w:r w:rsidR="000647D2" w:rsidRPr="006E02BA">
              <w:t>CRM</w:t>
            </w:r>
            <w:r w:rsidR="006D6E1F">
              <w:t xml:space="preserve"> &amp;</w:t>
            </w:r>
            <w:r w:rsidR="000647D2" w:rsidRPr="006E02BA">
              <w:t xml:space="preserve"> HR system integration</w:t>
            </w:r>
            <w:r w:rsidR="00A77B35" w:rsidRPr="006E02BA">
              <w:t xml:space="preserve"> projects</w:t>
            </w:r>
          </w:p>
          <w:p w14:paraId="73685D63" w14:textId="6F41DAF1" w:rsidR="00452BA0" w:rsidRPr="00AC12B4" w:rsidRDefault="006A36FE" w:rsidP="00DB4A4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6E02BA">
              <w:t>Built</w:t>
            </w:r>
            <w:r w:rsidR="00EB11F8" w:rsidRPr="006E02BA">
              <w:t xml:space="preserve"> </w:t>
            </w:r>
            <w:r w:rsidR="004642A6" w:rsidRPr="006E02BA">
              <w:t xml:space="preserve">Enterprise Architecture Board </w:t>
            </w:r>
            <w:r w:rsidR="00634080">
              <w:t xml:space="preserve">process </w:t>
            </w:r>
            <w:r w:rsidR="006120DC" w:rsidRPr="006E02BA">
              <w:t xml:space="preserve">leading to </w:t>
            </w:r>
            <w:r w:rsidR="006120DC" w:rsidRPr="00C4659A">
              <w:rPr>
                <w:b/>
                <w:bCs/>
              </w:rPr>
              <w:t>200% reduction in</w:t>
            </w:r>
            <w:r w:rsidR="00B17941" w:rsidRPr="00C4659A">
              <w:rPr>
                <w:b/>
                <w:bCs/>
              </w:rPr>
              <w:t xml:space="preserve"> “clock speed” of</w:t>
            </w:r>
            <w:r w:rsidR="006120DC" w:rsidRPr="00C4659A">
              <w:rPr>
                <w:b/>
                <w:bCs/>
              </w:rPr>
              <w:t xml:space="preserve"> </w:t>
            </w:r>
            <w:r w:rsidR="00AC12B4" w:rsidRPr="00C4659A">
              <w:rPr>
                <w:b/>
                <w:bCs/>
              </w:rPr>
              <w:t>business</w:t>
            </w:r>
            <w:r w:rsidR="00AC12B4" w:rsidRPr="006E02BA">
              <w:t xml:space="preserve"> request</w:t>
            </w:r>
            <w:r w:rsidR="00C4659A">
              <w:t>s</w:t>
            </w:r>
            <w:r w:rsidR="00AC12B4" w:rsidRPr="006E02BA">
              <w:t xml:space="preserve"> </w:t>
            </w:r>
            <w:r w:rsidR="006120DC" w:rsidRPr="006E02BA">
              <w:t>for</w:t>
            </w:r>
            <w:r w:rsidR="006F5F06" w:rsidRPr="006E02BA">
              <w:t xml:space="preserve"> </w:t>
            </w:r>
            <w:r w:rsidR="006120DC" w:rsidRPr="006E02BA">
              <w:t xml:space="preserve">new </w:t>
            </w:r>
            <w:r w:rsidR="00F82541" w:rsidRPr="006E02BA">
              <w:t>product</w:t>
            </w:r>
            <w:r w:rsidR="00634080">
              <w:t xml:space="preserve"> releases</w:t>
            </w:r>
            <w:r w:rsidR="00B17941">
              <w:t xml:space="preserve"> </w:t>
            </w:r>
            <w:r w:rsidR="00F82541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B091BF6" w14:textId="77777777" w:rsidR="00185334" w:rsidRDefault="00185334" w:rsidP="00452BA0">
            <w:pPr>
              <w:rPr>
                <w:rFonts w:ascii="Helvetica" w:hAnsi="Helvetica" w:cs="Helvetica"/>
                <w:sz w:val="20"/>
                <w:szCs w:val="20"/>
              </w:rPr>
            </w:pPr>
          </w:p>
          <w:p w14:paraId="5D97C0BA" w14:textId="3B811439" w:rsidR="006F5F06" w:rsidRPr="00C030BB" w:rsidRDefault="00BF732D" w:rsidP="006F5F06">
            <w:pPr>
              <w:pStyle w:val="Heading3"/>
              <w:outlineLvl w:val="2"/>
            </w:pPr>
            <w:r>
              <w:t xml:space="preserve">April 2006 </w:t>
            </w:r>
            <w:r w:rsidR="006F5F06">
              <w:t>- December</w:t>
            </w:r>
            <w:r w:rsidR="006F5F06" w:rsidRPr="00C030BB">
              <w:t xml:space="preserve"> 201</w:t>
            </w:r>
            <w:r w:rsidR="006F5F06">
              <w:t>0</w:t>
            </w:r>
          </w:p>
          <w:p w14:paraId="05D396EE" w14:textId="3E4C60DC" w:rsidR="00452BA0" w:rsidRPr="00185334" w:rsidRDefault="00452BA0" w:rsidP="00185334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1853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IT Director, </w:t>
            </w:r>
            <w:r w:rsidR="005A181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IT, </w:t>
            </w:r>
            <w:r w:rsidR="00650CC3" w:rsidRPr="00F3796F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CEB INC. (now Gartner)</w:t>
            </w:r>
          </w:p>
          <w:p w14:paraId="2151D499" w14:textId="42B64C6A" w:rsidR="00452BA0" w:rsidRPr="006E02BA" w:rsidRDefault="00452BA0" w:rsidP="007B1012">
            <w:pPr>
              <w:pStyle w:val="ListParagraph"/>
              <w:numPr>
                <w:ilvl w:val="0"/>
                <w:numId w:val="30"/>
              </w:numPr>
            </w:pPr>
            <w:r w:rsidRPr="006E02BA">
              <w:t>Promoted and reported directly to CIO and led</w:t>
            </w:r>
            <w:r w:rsidR="00EE3A21" w:rsidRPr="006E02BA">
              <w:t xml:space="preserve"> a total</w:t>
            </w:r>
            <w:r w:rsidR="005B1F17" w:rsidRPr="006E02BA">
              <w:t xml:space="preserve"> team</w:t>
            </w:r>
            <w:r w:rsidR="00EE3A21" w:rsidRPr="006E02BA">
              <w:t xml:space="preserve"> of </w:t>
            </w:r>
            <w:r w:rsidR="005B1F17" w:rsidRPr="006E02BA">
              <w:t>40, in</w:t>
            </w:r>
            <w:r w:rsidR="00EF4AD9" w:rsidRPr="006E02BA">
              <w:t xml:space="preserve">cluding </w:t>
            </w:r>
            <w:r w:rsidRPr="006E02BA">
              <w:t>IT Service Delivery</w:t>
            </w:r>
            <w:r w:rsidR="00EF4AD9" w:rsidRPr="006E02BA">
              <w:t xml:space="preserve">, </w:t>
            </w:r>
            <w:r w:rsidR="00E262AD" w:rsidRPr="006E02BA">
              <w:t xml:space="preserve">Application Admins, </w:t>
            </w:r>
            <w:r w:rsidR="00EF4AD9" w:rsidRPr="006E02BA">
              <w:t xml:space="preserve">Network, </w:t>
            </w:r>
            <w:r w:rsidR="00E713B5" w:rsidRPr="006E02BA">
              <w:t>DBA</w:t>
            </w:r>
            <w:r w:rsidR="00360AF8" w:rsidRPr="006E02BA">
              <w:t xml:space="preserve">, and </w:t>
            </w:r>
            <w:r w:rsidR="00EF4AD9" w:rsidRPr="006E02BA">
              <w:t>Infrastructure</w:t>
            </w:r>
          </w:p>
          <w:p w14:paraId="51078384" w14:textId="30FD8A4A" w:rsidR="00B76BB6" w:rsidRPr="00650CC3" w:rsidRDefault="002C100C" w:rsidP="00B76BB6">
            <w:pPr>
              <w:pStyle w:val="ListParagraph"/>
              <w:numPr>
                <w:ilvl w:val="0"/>
                <w:numId w:val="27"/>
              </w:numPr>
            </w:pPr>
            <w:r>
              <w:t xml:space="preserve">Created </w:t>
            </w:r>
            <w:r w:rsidR="00B75547">
              <w:t xml:space="preserve">change, problem, and incident ITIL processes and lead Change Advisory Board to </w:t>
            </w:r>
            <w:r w:rsidR="00D46977">
              <w:t xml:space="preserve">stabilize </w:t>
            </w:r>
            <w:r w:rsidR="002D2B56">
              <w:t>our operations and</w:t>
            </w:r>
            <w:r w:rsidR="00527559">
              <w:t xml:space="preserve"> </w:t>
            </w:r>
            <w:r w:rsidR="00527559" w:rsidRPr="005D14D7">
              <w:rPr>
                <w:b/>
                <w:bCs/>
              </w:rPr>
              <w:t xml:space="preserve">reduce service </w:t>
            </w:r>
            <w:r w:rsidR="00B65333" w:rsidRPr="005D14D7">
              <w:rPr>
                <w:b/>
                <w:bCs/>
              </w:rPr>
              <w:t>outages by 150% and uptime to 99.99%</w:t>
            </w:r>
            <w:r w:rsidR="002D2B56">
              <w:t xml:space="preserve"> </w:t>
            </w:r>
          </w:p>
          <w:p w14:paraId="3433536B" w14:textId="4B570ED2" w:rsidR="00452BA0" w:rsidRPr="00650CC3" w:rsidRDefault="00452BA0" w:rsidP="00B76BB6">
            <w:pPr>
              <w:pStyle w:val="ListParagraph"/>
              <w:numPr>
                <w:ilvl w:val="0"/>
                <w:numId w:val="27"/>
              </w:numPr>
            </w:pPr>
            <w:r w:rsidRPr="00650CC3">
              <w:t xml:space="preserve">Successfully led </w:t>
            </w:r>
            <w:r w:rsidR="00867BB2">
              <w:t xml:space="preserve">consolidation of 5 </w:t>
            </w:r>
            <w:r w:rsidR="00994CB7">
              <w:t xml:space="preserve">CEB managed </w:t>
            </w:r>
            <w:r w:rsidR="00867BB2">
              <w:t xml:space="preserve">datacenters to 2 new </w:t>
            </w:r>
            <w:r w:rsidR="00994CB7">
              <w:t xml:space="preserve">collocated datacenters </w:t>
            </w:r>
            <w:r w:rsidR="005C7F84">
              <w:t xml:space="preserve">adding </w:t>
            </w:r>
            <w:r w:rsidR="007B52B6">
              <w:t xml:space="preserve">disaster recovery </w:t>
            </w:r>
            <w:r w:rsidR="005C7F84">
              <w:t xml:space="preserve">capabilities and improving </w:t>
            </w:r>
            <w:r w:rsidR="00396685">
              <w:t xml:space="preserve">scalability </w:t>
            </w:r>
            <w:r w:rsidR="007B52B6">
              <w:t xml:space="preserve">&amp; </w:t>
            </w:r>
            <w:r w:rsidR="00396685">
              <w:t xml:space="preserve">availability </w:t>
            </w:r>
            <w:r w:rsidRPr="00650CC3">
              <w:t xml:space="preserve"> </w:t>
            </w:r>
          </w:p>
          <w:p w14:paraId="3013FBA0" w14:textId="77777777" w:rsidR="00452BA0" w:rsidRPr="00C50FCE" w:rsidRDefault="00452BA0" w:rsidP="00452BA0">
            <w:pPr>
              <w:pStyle w:val="ListParagraph"/>
              <w:ind w:left="1440"/>
              <w:rPr>
                <w:rFonts w:ascii="Helvetica" w:eastAsia="Helvetica" w:hAnsi="Helvetica" w:cs="Helvetica"/>
                <w:sz w:val="20"/>
                <w:szCs w:val="20"/>
              </w:rPr>
            </w:pPr>
          </w:p>
          <w:p w14:paraId="2CA8A017" w14:textId="72BBF5B9" w:rsidR="00FB0D7F" w:rsidRPr="00C030BB" w:rsidRDefault="00FB0D7F" w:rsidP="00FB0D7F">
            <w:pPr>
              <w:pStyle w:val="Heading3"/>
              <w:outlineLvl w:val="2"/>
            </w:pPr>
            <w:r>
              <w:lastRenderedPageBreak/>
              <w:t>April 200</w:t>
            </w:r>
            <w:r w:rsidR="0079310F">
              <w:t>4</w:t>
            </w:r>
            <w:r>
              <w:t xml:space="preserve"> - </w:t>
            </w:r>
            <w:r w:rsidR="00094551">
              <w:t>March</w:t>
            </w:r>
            <w:r w:rsidRPr="00C030BB">
              <w:t xml:space="preserve"> 20</w:t>
            </w:r>
            <w:r w:rsidR="00094551">
              <w:t>06</w:t>
            </w:r>
          </w:p>
          <w:p w14:paraId="7BA0B5BC" w14:textId="28806B18" w:rsidR="00FB0D7F" w:rsidRDefault="007C5CB8" w:rsidP="00FB0D7F">
            <w:pPr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Technology</w:t>
            </w:r>
            <w:r w:rsidR="00FB0D7F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Project Manager</w:t>
            </w:r>
            <w:r w:rsidR="00FB0D7F" w:rsidRPr="001853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,</w:t>
            </w:r>
            <w:r w:rsidR="00FD5268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IT</w:t>
            </w:r>
            <w:r w:rsidR="0057367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,</w:t>
            </w:r>
            <w:r w:rsidR="00FB0D7F" w:rsidRPr="001853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FB0D7F" w:rsidRPr="00F3796F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CEB INC. (now Gartner)</w:t>
            </w:r>
          </w:p>
          <w:p w14:paraId="0B1EB60A" w14:textId="24B453ED" w:rsidR="00452BA0" w:rsidRPr="0079310F" w:rsidRDefault="00452BA0" w:rsidP="00B76BB6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79310F">
              <w:t>Led Accounting</w:t>
            </w:r>
            <w:r w:rsidR="009A3065">
              <w:t xml:space="preserve"> and </w:t>
            </w:r>
            <w:r w:rsidRPr="0079310F">
              <w:t>CRM platform upgrade</w:t>
            </w:r>
            <w:r w:rsidR="00BB415E">
              <w:t xml:space="preserve"> projects </w:t>
            </w:r>
            <w:r w:rsidR="00856C50">
              <w:t>on time and budget</w:t>
            </w:r>
          </w:p>
          <w:p w14:paraId="343A4CEA" w14:textId="6FE0137B" w:rsidR="00452BA0" w:rsidRPr="0079310F" w:rsidRDefault="00452BA0" w:rsidP="00B76BB6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79310F">
              <w:t xml:space="preserve">Led SOX 404 </w:t>
            </w:r>
            <w:r w:rsidR="004B5F43">
              <w:t>C</w:t>
            </w:r>
            <w:r w:rsidRPr="0079310F">
              <w:t>ompliance project</w:t>
            </w:r>
            <w:r w:rsidR="00BB415E">
              <w:t xml:space="preserve"> for timely IT </w:t>
            </w:r>
            <w:r w:rsidR="00762D1A">
              <w:t>to new legislation and improved IT controls</w:t>
            </w:r>
          </w:p>
          <w:p w14:paraId="5734E837" w14:textId="77777777" w:rsidR="00452BA0" w:rsidRPr="00467A94" w:rsidRDefault="00452BA0" w:rsidP="00452BA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79310F">
              <w:t xml:space="preserve">Led </w:t>
            </w:r>
            <w:r w:rsidRPr="00F03878">
              <w:rPr>
                <w:b/>
                <w:bCs/>
              </w:rPr>
              <w:t xml:space="preserve">automation of IT </w:t>
            </w:r>
            <w:r w:rsidR="004559CB" w:rsidRPr="00F03878">
              <w:rPr>
                <w:b/>
                <w:bCs/>
              </w:rPr>
              <w:t xml:space="preserve">account </w:t>
            </w:r>
            <w:r w:rsidRPr="00F03878">
              <w:rPr>
                <w:b/>
                <w:bCs/>
              </w:rPr>
              <w:t>provisioning</w:t>
            </w:r>
            <w:r w:rsidRPr="0079310F">
              <w:t xml:space="preserve"> </w:t>
            </w:r>
            <w:r w:rsidR="00846C49">
              <w:t xml:space="preserve">driven by </w:t>
            </w:r>
            <w:r w:rsidRPr="0079310F">
              <w:t>HR</w:t>
            </w:r>
            <w:r w:rsidR="004559CB">
              <w:t xml:space="preserve"> system</w:t>
            </w:r>
            <w:r w:rsidR="00F03878">
              <w:t xml:space="preserve"> and manager workflow</w:t>
            </w:r>
          </w:p>
          <w:p w14:paraId="0ECAC3A9" w14:textId="58D0E2CF" w:rsidR="00467A94" w:rsidRDefault="00467A94" w:rsidP="00467A94">
            <w:pPr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</w:pPr>
          </w:p>
          <w:p w14:paraId="11C23A77" w14:textId="538A741B" w:rsidR="00467A94" w:rsidRPr="00C030BB" w:rsidRDefault="00EA1307" w:rsidP="00467A94">
            <w:pPr>
              <w:pStyle w:val="Heading3"/>
              <w:outlineLvl w:val="2"/>
            </w:pPr>
            <w:r>
              <w:t xml:space="preserve">October </w:t>
            </w:r>
            <w:r w:rsidR="00467A94">
              <w:t>200</w:t>
            </w:r>
            <w:r>
              <w:t>0</w:t>
            </w:r>
            <w:r w:rsidR="00467A94">
              <w:t xml:space="preserve"> - </w:t>
            </w:r>
            <w:r>
              <w:t>M</w:t>
            </w:r>
            <w:r w:rsidR="00467A94">
              <w:t>arch</w:t>
            </w:r>
            <w:r w:rsidR="00467A94" w:rsidRPr="00C030BB">
              <w:t xml:space="preserve"> 20</w:t>
            </w:r>
            <w:r w:rsidR="00467A94">
              <w:t>0</w:t>
            </w:r>
            <w:r>
              <w:t>4</w:t>
            </w:r>
          </w:p>
          <w:p w14:paraId="6349B0A9" w14:textId="134BE9EE" w:rsidR="00467A94" w:rsidRDefault="00F037B2" w:rsidP="00467A94">
            <w:pPr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ORACLE </w:t>
            </w:r>
            <w:r w:rsidR="00C1083B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Consultant</w:t>
            </w:r>
            <w:r w:rsidR="00467A94" w:rsidRPr="001853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,</w:t>
            </w:r>
            <w:r w:rsidR="00467A9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01284F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direct Development </w:t>
            </w:r>
          </w:p>
          <w:p w14:paraId="35308370" w14:textId="3C82FBD1" w:rsidR="005E7241" w:rsidRPr="001D3B84" w:rsidRDefault="005E7241" w:rsidP="001D3B84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 w:rsidRPr="001D3B84">
              <w:t xml:space="preserve">Full-time member of CEB’s Internet Solutions Group </w:t>
            </w:r>
            <w:r w:rsidR="00030E84">
              <w:t>building</w:t>
            </w:r>
            <w:r w:rsidRPr="001D3B84">
              <w:t xml:space="preserve"> digital product</w:t>
            </w:r>
            <w:r w:rsidR="00030E84">
              <w:t>s</w:t>
            </w:r>
            <w:r w:rsidR="00E81D9E">
              <w:t xml:space="preserve"> &amp; services </w:t>
            </w:r>
          </w:p>
          <w:p w14:paraId="72B2BB0D" w14:textId="1B72FAC6" w:rsidR="00467A94" w:rsidRPr="00C74FA7" w:rsidRDefault="00704405" w:rsidP="00C74FA7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>Scaled database</w:t>
            </w:r>
            <w:r w:rsidR="000B1C5D">
              <w:t xml:space="preserve"> </w:t>
            </w:r>
            <w:r w:rsidR="00C74FA7">
              <w:t>and</w:t>
            </w:r>
            <w:r w:rsidR="000B1C5D">
              <w:t xml:space="preserve"> admin</w:t>
            </w:r>
            <w:r>
              <w:t xml:space="preserve"> </w:t>
            </w:r>
            <w:r w:rsidR="000B1C5D">
              <w:t xml:space="preserve">of </w:t>
            </w:r>
            <w:r w:rsidR="00D1734D">
              <w:t xml:space="preserve">CEB’s products and services </w:t>
            </w:r>
            <w:r w:rsidR="00B01D99">
              <w:t>during rapid post-IPO growth</w:t>
            </w:r>
          </w:p>
        </w:tc>
      </w:tr>
    </w:tbl>
    <w:sdt>
      <w:sdtPr>
        <w:alias w:val="Education:"/>
        <w:tag w:val="Education:"/>
        <w:id w:val="-1908763273"/>
        <w:placeholder>
          <w:docPart w:val="67BA40F4704E41269E39517FEBD8E6A0"/>
        </w:placeholder>
        <w:temporary/>
        <w:showingPlcHdr/>
        <w15:appearance w15:val="hidden"/>
      </w:sdtPr>
      <w:sdtEndPr/>
      <w:sdtContent>
        <w:p w14:paraId="7D0D8D1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80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77"/>
      </w:tblGrid>
      <w:tr w:rsidR="001D0BF1" w:rsidRPr="00CF1A49" w14:paraId="200B8AEF" w14:textId="77777777" w:rsidTr="006577D2">
        <w:trPr>
          <w:trHeight w:val="1489"/>
        </w:trPr>
        <w:tc>
          <w:tcPr>
            <w:tcW w:w="8977" w:type="dxa"/>
          </w:tcPr>
          <w:p w14:paraId="0BE9E9CC" w14:textId="63472E4D" w:rsidR="001D0BF1" w:rsidRPr="00CF1A49" w:rsidRDefault="00354B60" w:rsidP="001D0BF1">
            <w:pPr>
              <w:pStyle w:val="Heading3"/>
              <w:contextualSpacing w:val="0"/>
              <w:outlineLvl w:val="2"/>
            </w:pPr>
            <w:r>
              <w:t>July 2013</w:t>
            </w:r>
          </w:p>
          <w:p w14:paraId="65B3A63D" w14:textId="4A3F44C4" w:rsidR="00D92667" w:rsidRDefault="00446990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Execut</w:t>
            </w:r>
            <w:r w:rsidR="006577D2">
              <w:t>i</w:t>
            </w:r>
            <w:r>
              <w:t xml:space="preserve">ve Master’s in Leadership, </w:t>
            </w:r>
            <w:r w:rsidR="00354B60">
              <w:rPr>
                <w:rStyle w:val="SubtleReference"/>
              </w:rPr>
              <w:t xml:space="preserve">Georgetown University </w:t>
            </w:r>
          </w:p>
          <w:p w14:paraId="7BADC62B" w14:textId="77777777" w:rsidR="00561B55" w:rsidRDefault="00561B55" w:rsidP="00354B60">
            <w:pPr>
              <w:pStyle w:val="Heading3"/>
              <w:outlineLvl w:val="2"/>
            </w:pPr>
          </w:p>
          <w:p w14:paraId="0CA50BCE" w14:textId="40E3BBF0" w:rsidR="00354B60" w:rsidRPr="00354B60" w:rsidRDefault="00354B60" w:rsidP="00354B60">
            <w:pPr>
              <w:pStyle w:val="Heading3"/>
              <w:outlineLvl w:val="2"/>
            </w:pPr>
            <w:r w:rsidRPr="00354B60">
              <w:t>JUNE 1999</w:t>
            </w:r>
          </w:p>
          <w:p w14:paraId="492809C4" w14:textId="2F8E653F" w:rsidR="00DF7B20" w:rsidRPr="002E7D78" w:rsidRDefault="00354B60" w:rsidP="002E7D78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  <w:r w:rsidRPr="00354B6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BA Study of the Americas,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354B60">
              <w:rPr>
                <w:rStyle w:val="SubtleReference"/>
                <w:rFonts w:eastAsiaTheme="majorEastAsia" w:cstheme="majorBidi"/>
                <w:b w:val="0"/>
                <w:bCs/>
                <w:caps/>
                <w:sz w:val="26"/>
                <w:szCs w:val="26"/>
              </w:rPr>
              <w:t>George Mason University</w:t>
            </w:r>
          </w:p>
        </w:tc>
      </w:tr>
    </w:tbl>
    <w:p w14:paraId="020516FE" w14:textId="7A310770" w:rsidR="00486277" w:rsidRPr="00CF1A49" w:rsidRDefault="00CE6E76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88CF51385CA842C98E60A63D70BB7140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5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639"/>
        <w:gridCol w:w="2824"/>
        <w:gridCol w:w="3002"/>
      </w:tblGrid>
      <w:tr w:rsidR="00F2235C" w:rsidRPr="006E1507" w14:paraId="78BA59FE" w14:textId="6594BB55" w:rsidTr="007B52B6">
        <w:trPr>
          <w:trHeight w:val="866"/>
        </w:trPr>
        <w:tc>
          <w:tcPr>
            <w:tcW w:w="3638" w:type="dxa"/>
          </w:tcPr>
          <w:p w14:paraId="1D96E792" w14:textId="77777777" w:rsidR="007B52B6" w:rsidRPr="00315041" w:rsidRDefault="007B52B6" w:rsidP="007B52B6">
            <w:pPr>
              <w:pStyle w:val="ListBullet"/>
              <w:contextualSpacing w:val="0"/>
            </w:pPr>
            <w:r w:rsidRPr="00315041">
              <w:t>Project Management</w:t>
            </w:r>
          </w:p>
          <w:p w14:paraId="493AA834" w14:textId="46D4E532" w:rsidR="00085E41" w:rsidRDefault="00A66F14" w:rsidP="00085E41">
            <w:pPr>
              <w:pStyle w:val="ListBullet"/>
              <w:contextualSpacing w:val="0"/>
            </w:pPr>
            <w:r>
              <w:t>Agile</w:t>
            </w:r>
            <w:r w:rsidR="007B52B6">
              <w:t xml:space="preserve"> Practices /</w:t>
            </w:r>
            <w:r>
              <w:t xml:space="preserve"> </w:t>
            </w:r>
            <w:r w:rsidR="00085E41">
              <w:t>Scrum / Kanban</w:t>
            </w:r>
          </w:p>
          <w:p w14:paraId="1542107B" w14:textId="3259CD67" w:rsidR="00B059BB" w:rsidRPr="006E1507" w:rsidRDefault="00315041" w:rsidP="007B52B6">
            <w:pPr>
              <w:pStyle w:val="ListBullet"/>
              <w:contextualSpacing w:val="0"/>
            </w:pPr>
            <w:r w:rsidRPr="00315041">
              <w:t>S</w:t>
            </w:r>
            <w:r w:rsidR="00FA3465">
              <w:t>oftware</w:t>
            </w:r>
            <w:r w:rsidR="005618F9">
              <w:t xml:space="preserve"> Development </w:t>
            </w:r>
            <w:r w:rsidR="007C5CB8">
              <w:t>Life Cycle</w:t>
            </w:r>
          </w:p>
        </w:tc>
        <w:tc>
          <w:tcPr>
            <w:tcW w:w="2824" w:type="dxa"/>
            <w:tcMar>
              <w:left w:w="360" w:type="dxa"/>
            </w:tcMar>
          </w:tcPr>
          <w:p w14:paraId="1EACDBEF" w14:textId="3C6958B9" w:rsidR="007B711E" w:rsidRDefault="007B711E" w:rsidP="00B059BB">
            <w:pPr>
              <w:pStyle w:val="ListBullet"/>
              <w:contextualSpacing w:val="0"/>
            </w:pPr>
            <w:r w:rsidRPr="00AB0628">
              <w:t xml:space="preserve">Cloud / AWS </w:t>
            </w:r>
          </w:p>
          <w:p w14:paraId="701301B1" w14:textId="7DC663B2" w:rsidR="007B711E" w:rsidRDefault="00961722" w:rsidP="00867391">
            <w:pPr>
              <w:pStyle w:val="ListBullet"/>
            </w:pPr>
            <w:r>
              <w:t>SQL</w:t>
            </w:r>
            <w:r w:rsidR="00DA6FC9">
              <w:t xml:space="preserve"> </w:t>
            </w:r>
          </w:p>
          <w:p w14:paraId="3B02E28F" w14:textId="5AD7B02F" w:rsidR="006F7978" w:rsidRPr="006E1507" w:rsidRDefault="00DA6FC9" w:rsidP="007B52B6">
            <w:pPr>
              <w:pStyle w:val="ListBullet"/>
            </w:pPr>
            <w:r>
              <w:t>Postman</w:t>
            </w:r>
            <w:r w:rsidR="0072710F">
              <w:t xml:space="preserve"> </w:t>
            </w:r>
            <w:r w:rsidR="007B52B6">
              <w:t>/ APIs</w:t>
            </w:r>
          </w:p>
        </w:tc>
        <w:tc>
          <w:tcPr>
            <w:tcW w:w="3002" w:type="dxa"/>
          </w:tcPr>
          <w:p w14:paraId="1A82F8E4" w14:textId="77777777" w:rsidR="007B52B6" w:rsidRDefault="007B52B6" w:rsidP="006E1507">
            <w:pPr>
              <w:pStyle w:val="ListBullet"/>
            </w:pPr>
            <w:r>
              <w:t xml:space="preserve">Program Management </w:t>
            </w:r>
          </w:p>
          <w:p w14:paraId="6B91DABE" w14:textId="1D84EC1B" w:rsidR="007B711E" w:rsidRDefault="007B52B6" w:rsidP="006E1507">
            <w:pPr>
              <w:pStyle w:val="ListBullet"/>
            </w:pPr>
            <w:r>
              <w:t>Risk Management</w:t>
            </w:r>
            <w:r w:rsidR="007A6440" w:rsidRPr="00315041">
              <w:t xml:space="preserve"> </w:t>
            </w:r>
          </w:p>
          <w:p w14:paraId="15E38ECA" w14:textId="38599B4A" w:rsidR="00F2235C" w:rsidRPr="00315041" w:rsidRDefault="007B52B6" w:rsidP="007B52B6">
            <w:pPr>
              <w:pStyle w:val="ListBullet"/>
            </w:pPr>
            <w:r>
              <w:t xml:space="preserve">Jira / </w:t>
            </w:r>
            <w:r>
              <w:t>Confluence</w:t>
            </w:r>
          </w:p>
        </w:tc>
      </w:tr>
    </w:tbl>
    <w:p w14:paraId="5404B2C9" w14:textId="061EF1D7" w:rsidR="00834313" w:rsidRDefault="004A4666" w:rsidP="00834313">
      <w:pPr>
        <w:pStyle w:val="Heading1"/>
      </w:pPr>
      <w:r>
        <w:t>Certifications</w:t>
      </w:r>
    </w:p>
    <w:p w14:paraId="03E1666F" w14:textId="77777777" w:rsidR="007E3A98" w:rsidRPr="00A41949" w:rsidRDefault="00B66AD8" w:rsidP="00B66AD8">
      <w:pPr>
        <w:pStyle w:val="ListParagraph"/>
        <w:numPr>
          <w:ilvl w:val="0"/>
          <w:numId w:val="15"/>
        </w:numPr>
      </w:pPr>
      <w:r w:rsidRPr="00A41949">
        <w:t xml:space="preserve">Project </w:t>
      </w:r>
      <w:r w:rsidR="00C21735" w:rsidRPr="00A41949">
        <w:t>Management</w:t>
      </w:r>
      <w:r>
        <w:t xml:space="preserve">: </w:t>
      </w:r>
      <w:r w:rsidR="007E3A98">
        <w:t xml:space="preserve">PMI- </w:t>
      </w:r>
      <w:r>
        <w:t>PMP</w:t>
      </w:r>
    </w:p>
    <w:p w14:paraId="258ADBF5" w14:textId="146B9D55" w:rsidR="00A432CB" w:rsidRPr="00A41949" w:rsidRDefault="00B66AD8" w:rsidP="00B66AD8">
      <w:pPr>
        <w:pStyle w:val="ListParagraph"/>
        <w:numPr>
          <w:ilvl w:val="0"/>
          <w:numId w:val="15"/>
        </w:numPr>
      </w:pPr>
      <w:r w:rsidRPr="00A41949">
        <w:t>Agile</w:t>
      </w:r>
      <w:r>
        <w:t xml:space="preserve">: </w:t>
      </w:r>
      <w:r w:rsidR="007E3A98">
        <w:t xml:space="preserve">Scrum.org </w:t>
      </w:r>
      <w:r w:rsidRPr="00A41949">
        <w:t>PSM II, PSPO, PSD, PSK, PSU, SPS,</w:t>
      </w:r>
      <w:r w:rsidR="00A432CB" w:rsidRPr="00A41949">
        <w:t xml:space="preserve"> </w:t>
      </w:r>
      <w:proofErr w:type="spellStart"/>
      <w:r w:rsidR="00A432CB" w:rsidRPr="00A41949">
        <w:t>S</w:t>
      </w:r>
      <w:r w:rsidR="009721D0" w:rsidRPr="00A41949">
        <w:t>AFe</w:t>
      </w:r>
      <w:proofErr w:type="spellEnd"/>
      <w:r w:rsidRPr="00A41949">
        <w:t xml:space="preserve"> SSM 5.0 </w:t>
      </w:r>
      <w:r w:rsidR="00A432CB" w:rsidRPr="00A41949">
        <w:t xml:space="preserve">Scrum Alliance </w:t>
      </w:r>
      <w:r w:rsidR="009721D0" w:rsidRPr="00A41949">
        <w:t>C</w:t>
      </w:r>
      <w:r w:rsidR="00D611DC" w:rsidRPr="00A41949">
        <w:t>SM</w:t>
      </w:r>
      <w:r w:rsidR="009721D0" w:rsidRPr="00A41949">
        <w:t xml:space="preserve">, </w:t>
      </w:r>
      <w:r w:rsidR="00BC4594" w:rsidRPr="00A41949">
        <w:t>PAL</w:t>
      </w:r>
    </w:p>
    <w:p w14:paraId="087117E8" w14:textId="2CF928FC" w:rsidR="00834313" w:rsidRDefault="00B66AD8" w:rsidP="00393A75">
      <w:pPr>
        <w:pStyle w:val="ListParagraph"/>
        <w:numPr>
          <w:ilvl w:val="0"/>
          <w:numId w:val="15"/>
        </w:numPr>
      </w:pPr>
      <w:r w:rsidRPr="00A41949">
        <w:t>Cloud: AWS CCP</w:t>
      </w:r>
      <w:r w:rsidR="00BF1547">
        <w:t>, C</w:t>
      </w:r>
      <w:r w:rsidR="00B22DBA">
        <w:t>SA</w:t>
      </w:r>
      <w:r w:rsidR="00BF1547">
        <w:t>-A</w:t>
      </w:r>
    </w:p>
    <w:sdt>
      <w:sdtPr>
        <w:alias w:val="Activities:"/>
        <w:tag w:val="Activities:"/>
        <w:id w:val="-89399208"/>
        <w:placeholder>
          <w:docPart w:val="0C868E1CE0A44C31836B1E1A61053598"/>
        </w:placeholder>
        <w:temporary/>
        <w:showingPlcHdr/>
        <w15:appearance w15:val="hidden"/>
      </w:sdtPr>
      <w:sdtEndPr/>
      <w:sdtContent>
        <w:p w14:paraId="634C333B" w14:textId="1336423D" w:rsidR="00834313" w:rsidRPr="00AA46BC" w:rsidRDefault="00834313" w:rsidP="00AA46BC">
          <w:pPr>
            <w:pStyle w:val="Heading1"/>
            <w:rPr>
              <w:rFonts w:asciiTheme="minorHAnsi" w:eastAsiaTheme="minorHAnsi" w:hAnsiTheme="minorHAnsi" w:cstheme="minorBidi"/>
              <w:color w:val="595959" w:themeColor="text1" w:themeTint="A6"/>
              <w:sz w:val="22"/>
              <w:szCs w:val="22"/>
            </w:rPr>
          </w:pPr>
          <w:r w:rsidRPr="00CF1A49">
            <w:t>Activities</w:t>
          </w:r>
        </w:p>
      </w:sdtContent>
    </w:sdt>
    <w:p w14:paraId="5F934CBA" w14:textId="6D13C17F" w:rsidR="007B52B6" w:rsidRDefault="00217770" w:rsidP="006E1507">
      <w:r>
        <w:t>Avid</w:t>
      </w:r>
      <w:r w:rsidR="005967CD">
        <w:t xml:space="preserve"> </w:t>
      </w:r>
      <w:r w:rsidR="00437B47">
        <w:t xml:space="preserve">softball player, </w:t>
      </w:r>
      <w:r w:rsidR="003F4E82">
        <w:t>fish</w:t>
      </w:r>
      <w:r w:rsidR="00A2677B">
        <w:t>er</w:t>
      </w:r>
      <w:r w:rsidR="003F4E82">
        <w:t xml:space="preserve">, </w:t>
      </w:r>
      <w:r w:rsidR="00437B47">
        <w:t>and golfer</w:t>
      </w:r>
      <w:r>
        <w:t>.  Travel lover (</w:t>
      </w:r>
      <w:r w:rsidR="005336A5">
        <w:t>3</w:t>
      </w:r>
      <w:r>
        <w:t>0</w:t>
      </w:r>
      <w:r w:rsidR="005336A5">
        <w:t>+</w:t>
      </w:r>
      <w:r>
        <w:t xml:space="preserve"> states and </w:t>
      </w:r>
      <w:r w:rsidR="005B4A61">
        <w:t>10</w:t>
      </w:r>
      <w:r>
        <w:t>+ countries).  Mentor</w:t>
      </w:r>
      <w:r w:rsidR="003F4E82">
        <w:t xml:space="preserve"> </w:t>
      </w:r>
      <w:r>
        <w:t>and coach.</w:t>
      </w:r>
      <w:r w:rsidR="005F3CC6">
        <w:t xml:space="preserve"> Organizer of </w:t>
      </w:r>
      <w:hyperlink r:id="rId9" w:history="1">
        <w:r w:rsidR="007B52B6" w:rsidRPr="005F3CC6">
          <w:rPr>
            <w:rStyle w:val="Hyperlink"/>
          </w:rPr>
          <w:t>Scrum and Agile Community o</w:t>
        </w:r>
        <w:r w:rsidR="007B52B6" w:rsidRPr="005F3CC6">
          <w:rPr>
            <w:rStyle w:val="Hyperlink"/>
          </w:rPr>
          <w:t>f</w:t>
        </w:r>
        <w:r w:rsidR="007B52B6" w:rsidRPr="005F3CC6">
          <w:rPr>
            <w:rStyle w:val="Hyperlink"/>
          </w:rPr>
          <w:t xml:space="preserve"> Practice</w:t>
        </w:r>
      </w:hyperlink>
      <w:r w:rsidR="007B52B6">
        <w:t xml:space="preserve"> </w:t>
      </w:r>
      <w:r w:rsidR="005F3CC6">
        <w:t>(</w:t>
      </w:r>
      <w:r w:rsidR="007B52B6">
        <w:t>150</w:t>
      </w:r>
      <w:r w:rsidR="005F3CC6">
        <w:t>+</w:t>
      </w:r>
      <w:r w:rsidR="007B52B6">
        <w:t xml:space="preserve"> members</w:t>
      </w:r>
      <w:r w:rsidR="005F3CC6">
        <w:t>)</w:t>
      </w:r>
      <w:r w:rsidR="00FA3465">
        <w:t xml:space="preserve">. </w:t>
      </w:r>
    </w:p>
    <w:p w14:paraId="674BC004" w14:textId="3776CE85" w:rsidR="00540D9E" w:rsidRPr="00CF1A49" w:rsidRDefault="00463333" w:rsidP="00540D9E">
      <w:pPr>
        <w:pStyle w:val="Heading1"/>
      </w:pPr>
      <w:r>
        <w:t>Affiliations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6"/>
        <w:gridCol w:w="4473"/>
      </w:tblGrid>
      <w:tr w:rsidR="006D7577" w14:paraId="685E100F" w14:textId="77777777" w:rsidTr="00FA3465">
        <w:trPr>
          <w:trHeight w:val="794"/>
        </w:trPr>
        <w:tc>
          <w:tcPr>
            <w:tcW w:w="4386" w:type="dxa"/>
          </w:tcPr>
          <w:p w14:paraId="0156971D" w14:textId="4984F8AA" w:rsidR="006D7577" w:rsidRPr="00A41949" w:rsidRDefault="006D7577" w:rsidP="00FA3465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41949">
              <w:t>Project Management Institute</w:t>
            </w:r>
          </w:p>
          <w:p w14:paraId="25459668" w14:textId="29F3153B" w:rsidR="006D7577" w:rsidRPr="00A41949" w:rsidRDefault="006D7577" w:rsidP="00FA3465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41949">
              <w:t>Inter</w:t>
            </w:r>
            <w:r w:rsidR="00A41949" w:rsidRPr="00A41949">
              <w:t>.</w:t>
            </w:r>
            <w:r w:rsidR="002D29B8" w:rsidRPr="00A41949">
              <w:t xml:space="preserve"> </w:t>
            </w:r>
            <w:r w:rsidRPr="00A41949">
              <w:t>Institute of Business Analysis</w:t>
            </w:r>
          </w:p>
          <w:p w14:paraId="414F3FCC" w14:textId="44CFF7AF" w:rsidR="006D7577" w:rsidRPr="00A41949" w:rsidRDefault="00CE451B" w:rsidP="00FA3465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41949">
              <w:t>Inter</w:t>
            </w:r>
            <w:r w:rsidR="00A41949" w:rsidRPr="00A41949">
              <w:t xml:space="preserve">. </w:t>
            </w:r>
            <w:r w:rsidRPr="00A41949">
              <w:t>Association of Privacy Professionals</w:t>
            </w:r>
          </w:p>
        </w:tc>
        <w:tc>
          <w:tcPr>
            <w:tcW w:w="4473" w:type="dxa"/>
          </w:tcPr>
          <w:p w14:paraId="0D6A8DEF" w14:textId="4EAC1699" w:rsidR="00CE451B" w:rsidRPr="00A41949" w:rsidRDefault="00CE451B" w:rsidP="00FA3465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41949">
              <w:t>Scrum Alliance</w:t>
            </w:r>
          </w:p>
          <w:p w14:paraId="41CF98DA" w14:textId="43DD8653" w:rsidR="00CE451B" w:rsidRPr="00A41949" w:rsidRDefault="00CE451B" w:rsidP="00FA3465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41949">
              <w:t>Scaled Agile</w:t>
            </w:r>
          </w:p>
          <w:p w14:paraId="184F5638" w14:textId="46DB905C" w:rsidR="00CE451B" w:rsidRPr="00A41949" w:rsidRDefault="00CE451B" w:rsidP="00FA3465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41949">
              <w:t>Scrum.or</w:t>
            </w:r>
            <w:r w:rsidR="008B3794">
              <w:t>g</w:t>
            </w:r>
          </w:p>
        </w:tc>
      </w:tr>
      <w:tr w:rsidR="00FA3465" w14:paraId="4F17186F" w14:textId="77777777" w:rsidTr="00FA3465">
        <w:trPr>
          <w:trHeight w:val="255"/>
        </w:trPr>
        <w:tc>
          <w:tcPr>
            <w:tcW w:w="4386" w:type="dxa"/>
          </w:tcPr>
          <w:p w14:paraId="0BBDE42B" w14:textId="77777777" w:rsidR="00FA3465" w:rsidRPr="00A41949" w:rsidRDefault="00FA3465" w:rsidP="00FA3465">
            <w:pPr>
              <w:pStyle w:val="ListParagraph"/>
              <w:ind w:left="360"/>
              <w:jc w:val="both"/>
            </w:pPr>
          </w:p>
        </w:tc>
        <w:tc>
          <w:tcPr>
            <w:tcW w:w="4473" w:type="dxa"/>
          </w:tcPr>
          <w:p w14:paraId="0EE700D1" w14:textId="77777777" w:rsidR="00FA3465" w:rsidRPr="00A41949" w:rsidRDefault="00FA3465" w:rsidP="00FA3465">
            <w:pPr>
              <w:pStyle w:val="ListParagraph"/>
              <w:ind w:left="360"/>
              <w:jc w:val="both"/>
            </w:pPr>
          </w:p>
        </w:tc>
      </w:tr>
    </w:tbl>
    <w:p w14:paraId="7895A955" w14:textId="77777777" w:rsidR="00354B60" w:rsidRPr="006E1507" w:rsidRDefault="00354B60" w:rsidP="008B3794"/>
    <w:sectPr w:rsidR="00354B60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4797" w14:textId="77777777" w:rsidR="00CE6E76" w:rsidRDefault="00CE6E76" w:rsidP="0068194B">
      <w:r>
        <w:separator/>
      </w:r>
    </w:p>
    <w:p w14:paraId="317017C4" w14:textId="77777777" w:rsidR="00CE6E76" w:rsidRDefault="00CE6E76"/>
    <w:p w14:paraId="344C7E9D" w14:textId="77777777" w:rsidR="00CE6E76" w:rsidRDefault="00CE6E76"/>
  </w:endnote>
  <w:endnote w:type="continuationSeparator" w:id="0">
    <w:p w14:paraId="67CB9BC7" w14:textId="77777777" w:rsidR="00CE6E76" w:rsidRDefault="00CE6E76" w:rsidP="0068194B">
      <w:r>
        <w:continuationSeparator/>
      </w:r>
    </w:p>
    <w:p w14:paraId="09241DE7" w14:textId="77777777" w:rsidR="00CE6E76" w:rsidRDefault="00CE6E76"/>
    <w:p w14:paraId="499BDD04" w14:textId="77777777" w:rsidR="00CE6E76" w:rsidRDefault="00CE6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5E3A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64F6" w14:textId="77777777" w:rsidR="00CE6E76" w:rsidRDefault="00CE6E76" w:rsidP="0068194B">
      <w:r>
        <w:separator/>
      </w:r>
    </w:p>
    <w:p w14:paraId="1CAB3911" w14:textId="77777777" w:rsidR="00CE6E76" w:rsidRDefault="00CE6E76"/>
    <w:p w14:paraId="6FB8F2DA" w14:textId="77777777" w:rsidR="00CE6E76" w:rsidRDefault="00CE6E76"/>
  </w:footnote>
  <w:footnote w:type="continuationSeparator" w:id="0">
    <w:p w14:paraId="0FAB01C6" w14:textId="77777777" w:rsidR="00CE6E76" w:rsidRDefault="00CE6E76" w:rsidP="0068194B">
      <w:r>
        <w:continuationSeparator/>
      </w:r>
    </w:p>
    <w:p w14:paraId="2E6FB5BD" w14:textId="77777777" w:rsidR="00CE6E76" w:rsidRDefault="00CE6E76"/>
    <w:p w14:paraId="0E9BDEF7" w14:textId="77777777" w:rsidR="00CE6E76" w:rsidRDefault="00CE6E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4F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69000E" wp14:editId="7433E61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19FF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5F821F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E6263A"/>
    <w:multiLevelType w:val="hybridMultilevel"/>
    <w:tmpl w:val="439E6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1B4E65"/>
    <w:multiLevelType w:val="hybridMultilevel"/>
    <w:tmpl w:val="7D803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B27BA0"/>
    <w:multiLevelType w:val="hybridMultilevel"/>
    <w:tmpl w:val="F5C8C526"/>
    <w:lvl w:ilvl="0" w:tplc="A40CF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27FFA"/>
    <w:multiLevelType w:val="hybridMultilevel"/>
    <w:tmpl w:val="2542B072"/>
    <w:lvl w:ilvl="0" w:tplc="A40CF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85119"/>
    <w:multiLevelType w:val="hybridMultilevel"/>
    <w:tmpl w:val="BF3C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3F8AFDA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0D4597"/>
    <w:multiLevelType w:val="hybridMultilevel"/>
    <w:tmpl w:val="F51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00447"/>
    <w:multiLevelType w:val="hybridMultilevel"/>
    <w:tmpl w:val="8780DD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F4C26DD"/>
    <w:multiLevelType w:val="hybridMultilevel"/>
    <w:tmpl w:val="6D6A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83D36"/>
    <w:multiLevelType w:val="hybridMultilevel"/>
    <w:tmpl w:val="F69A1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D87361"/>
    <w:multiLevelType w:val="hybridMultilevel"/>
    <w:tmpl w:val="6478C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B21807"/>
    <w:multiLevelType w:val="hybridMultilevel"/>
    <w:tmpl w:val="FE44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13034"/>
    <w:multiLevelType w:val="hybridMultilevel"/>
    <w:tmpl w:val="C910F4DA"/>
    <w:lvl w:ilvl="0" w:tplc="A40CF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E60CE"/>
    <w:multiLevelType w:val="hybridMultilevel"/>
    <w:tmpl w:val="29B8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71D72"/>
    <w:multiLevelType w:val="hybridMultilevel"/>
    <w:tmpl w:val="AA56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1EC1DC3"/>
    <w:multiLevelType w:val="hybridMultilevel"/>
    <w:tmpl w:val="EFB4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C4935"/>
    <w:multiLevelType w:val="hybridMultilevel"/>
    <w:tmpl w:val="69624D38"/>
    <w:lvl w:ilvl="0" w:tplc="A40CF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92BFA"/>
    <w:multiLevelType w:val="hybridMultilevel"/>
    <w:tmpl w:val="97A8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6857BB"/>
    <w:multiLevelType w:val="hybridMultilevel"/>
    <w:tmpl w:val="F18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7747D"/>
    <w:multiLevelType w:val="hybridMultilevel"/>
    <w:tmpl w:val="9E966D06"/>
    <w:lvl w:ilvl="0" w:tplc="E926E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C246F"/>
    <w:multiLevelType w:val="hybridMultilevel"/>
    <w:tmpl w:val="DE46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9284F"/>
    <w:multiLevelType w:val="hybridMultilevel"/>
    <w:tmpl w:val="50B0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95BFE"/>
    <w:multiLevelType w:val="hybridMultilevel"/>
    <w:tmpl w:val="E864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34"/>
  </w:num>
  <w:num w:numId="15">
    <w:abstractNumId w:val="21"/>
  </w:num>
  <w:num w:numId="16">
    <w:abstractNumId w:val="10"/>
  </w:num>
  <w:num w:numId="17">
    <w:abstractNumId w:val="19"/>
  </w:num>
  <w:num w:numId="18">
    <w:abstractNumId w:val="32"/>
  </w:num>
  <w:num w:numId="19">
    <w:abstractNumId w:val="25"/>
  </w:num>
  <w:num w:numId="20">
    <w:abstractNumId w:val="22"/>
  </w:num>
  <w:num w:numId="21">
    <w:abstractNumId w:val="33"/>
  </w:num>
  <w:num w:numId="22">
    <w:abstractNumId w:val="27"/>
  </w:num>
  <w:num w:numId="23">
    <w:abstractNumId w:val="17"/>
  </w:num>
  <w:num w:numId="24">
    <w:abstractNumId w:val="14"/>
  </w:num>
  <w:num w:numId="25">
    <w:abstractNumId w:val="11"/>
  </w:num>
  <w:num w:numId="26">
    <w:abstractNumId w:val="29"/>
  </w:num>
  <w:num w:numId="27">
    <w:abstractNumId w:val="31"/>
  </w:num>
  <w:num w:numId="28">
    <w:abstractNumId w:val="20"/>
  </w:num>
  <w:num w:numId="29">
    <w:abstractNumId w:val="16"/>
  </w:num>
  <w:num w:numId="30">
    <w:abstractNumId w:val="24"/>
  </w:num>
  <w:num w:numId="31">
    <w:abstractNumId w:val="30"/>
  </w:num>
  <w:num w:numId="32">
    <w:abstractNumId w:val="13"/>
  </w:num>
  <w:num w:numId="33">
    <w:abstractNumId w:val="23"/>
  </w:num>
  <w:num w:numId="34">
    <w:abstractNumId w:val="1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FCA"/>
    <w:rsid w:val="000001EF"/>
    <w:rsid w:val="00007322"/>
    <w:rsid w:val="00007728"/>
    <w:rsid w:val="0001284F"/>
    <w:rsid w:val="00020528"/>
    <w:rsid w:val="00021C5C"/>
    <w:rsid w:val="00024584"/>
    <w:rsid w:val="00024730"/>
    <w:rsid w:val="00030E84"/>
    <w:rsid w:val="0003451C"/>
    <w:rsid w:val="00041866"/>
    <w:rsid w:val="0005294B"/>
    <w:rsid w:val="00055E95"/>
    <w:rsid w:val="000578B1"/>
    <w:rsid w:val="000629CA"/>
    <w:rsid w:val="000647D2"/>
    <w:rsid w:val="00065390"/>
    <w:rsid w:val="000678D1"/>
    <w:rsid w:val="0007021F"/>
    <w:rsid w:val="00072F5F"/>
    <w:rsid w:val="00073EB9"/>
    <w:rsid w:val="00085E41"/>
    <w:rsid w:val="00094551"/>
    <w:rsid w:val="000A1AF0"/>
    <w:rsid w:val="000B1C5D"/>
    <w:rsid w:val="000B2BA5"/>
    <w:rsid w:val="000B6680"/>
    <w:rsid w:val="000D2027"/>
    <w:rsid w:val="000D2D97"/>
    <w:rsid w:val="000F049F"/>
    <w:rsid w:val="000F22F5"/>
    <w:rsid w:val="000F2F8C"/>
    <w:rsid w:val="0010006E"/>
    <w:rsid w:val="001045A8"/>
    <w:rsid w:val="00114A91"/>
    <w:rsid w:val="00134FF6"/>
    <w:rsid w:val="00141F23"/>
    <w:rsid w:val="001427E1"/>
    <w:rsid w:val="0014735A"/>
    <w:rsid w:val="00151E82"/>
    <w:rsid w:val="00157C47"/>
    <w:rsid w:val="00163668"/>
    <w:rsid w:val="00171566"/>
    <w:rsid w:val="00174676"/>
    <w:rsid w:val="001755A8"/>
    <w:rsid w:val="00184014"/>
    <w:rsid w:val="00185334"/>
    <w:rsid w:val="00192008"/>
    <w:rsid w:val="001A19A2"/>
    <w:rsid w:val="001A327B"/>
    <w:rsid w:val="001C0E68"/>
    <w:rsid w:val="001C4B6F"/>
    <w:rsid w:val="001D0BF1"/>
    <w:rsid w:val="001D3B84"/>
    <w:rsid w:val="001E3120"/>
    <w:rsid w:val="001E7E0C"/>
    <w:rsid w:val="001F0BB0"/>
    <w:rsid w:val="001F4E6D"/>
    <w:rsid w:val="001F6140"/>
    <w:rsid w:val="00203573"/>
    <w:rsid w:val="00204F7D"/>
    <w:rsid w:val="0020597D"/>
    <w:rsid w:val="00213B4C"/>
    <w:rsid w:val="002171E0"/>
    <w:rsid w:val="00217770"/>
    <w:rsid w:val="002253B0"/>
    <w:rsid w:val="00236D54"/>
    <w:rsid w:val="00241D8C"/>
    <w:rsid w:val="00241FDB"/>
    <w:rsid w:val="00246326"/>
    <w:rsid w:val="0024720C"/>
    <w:rsid w:val="002555FC"/>
    <w:rsid w:val="002617AE"/>
    <w:rsid w:val="00262956"/>
    <w:rsid w:val="002638D0"/>
    <w:rsid w:val="002647D3"/>
    <w:rsid w:val="0026530F"/>
    <w:rsid w:val="00275EAE"/>
    <w:rsid w:val="00277DF3"/>
    <w:rsid w:val="002931E4"/>
    <w:rsid w:val="00294998"/>
    <w:rsid w:val="00297F18"/>
    <w:rsid w:val="002A06C9"/>
    <w:rsid w:val="002A1945"/>
    <w:rsid w:val="002B2958"/>
    <w:rsid w:val="002B3FC8"/>
    <w:rsid w:val="002B610A"/>
    <w:rsid w:val="002C100C"/>
    <w:rsid w:val="002C7BFF"/>
    <w:rsid w:val="002D23C5"/>
    <w:rsid w:val="002D29B8"/>
    <w:rsid w:val="002D2B56"/>
    <w:rsid w:val="002D3D9D"/>
    <w:rsid w:val="002D40E5"/>
    <w:rsid w:val="002D6137"/>
    <w:rsid w:val="002E4F55"/>
    <w:rsid w:val="002E7D78"/>
    <w:rsid w:val="002E7E61"/>
    <w:rsid w:val="002F05E5"/>
    <w:rsid w:val="002F254D"/>
    <w:rsid w:val="002F30E4"/>
    <w:rsid w:val="00307140"/>
    <w:rsid w:val="003135E5"/>
    <w:rsid w:val="00315041"/>
    <w:rsid w:val="00316DFF"/>
    <w:rsid w:val="00321DF8"/>
    <w:rsid w:val="00325B57"/>
    <w:rsid w:val="00330BC5"/>
    <w:rsid w:val="00336056"/>
    <w:rsid w:val="003544E1"/>
    <w:rsid w:val="00354B60"/>
    <w:rsid w:val="00360AF8"/>
    <w:rsid w:val="003628EC"/>
    <w:rsid w:val="00366398"/>
    <w:rsid w:val="0037499D"/>
    <w:rsid w:val="0037603A"/>
    <w:rsid w:val="00396685"/>
    <w:rsid w:val="003A0632"/>
    <w:rsid w:val="003A30E5"/>
    <w:rsid w:val="003A6ADF"/>
    <w:rsid w:val="003B5928"/>
    <w:rsid w:val="003C09E4"/>
    <w:rsid w:val="003C45C6"/>
    <w:rsid w:val="003C517F"/>
    <w:rsid w:val="003D1FD9"/>
    <w:rsid w:val="003D380F"/>
    <w:rsid w:val="003D5D6A"/>
    <w:rsid w:val="003E160D"/>
    <w:rsid w:val="003F1D5F"/>
    <w:rsid w:val="003F4E82"/>
    <w:rsid w:val="00405128"/>
    <w:rsid w:val="00406CFF"/>
    <w:rsid w:val="00413A16"/>
    <w:rsid w:val="00416B25"/>
    <w:rsid w:val="00420592"/>
    <w:rsid w:val="004315DA"/>
    <w:rsid w:val="004319E0"/>
    <w:rsid w:val="0043465F"/>
    <w:rsid w:val="00437B47"/>
    <w:rsid w:val="00437DC8"/>
    <w:rsid w:val="00437E8C"/>
    <w:rsid w:val="00440225"/>
    <w:rsid w:val="00446990"/>
    <w:rsid w:val="00452BA0"/>
    <w:rsid w:val="004559CB"/>
    <w:rsid w:val="0045757C"/>
    <w:rsid w:val="00463333"/>
    <w:rsid w:val="004642A6"/>
    <w:rsid w:val="00467A94"/>
    <w:rsid w:val="004726BC"/>
    <w:rsid w:val="00474105"/>
    <w:rsid w:val="00480E6E"/>
    <w:rsid w:val="00486277"/>
    <w:rsid w:val="00487842"/>
    <w:rsid w:val="00494CF6"/>
    <w:rsid w:val="00495F8D"/>
    <w:rsid w:val="004A1FAE"/>
    <w:rsid w:val="004A32FF"/>
    <w:rsid w:val="004A4666"/>
    <w:rsid w:val="004A4C67"/>
    <w:rsid w:val="004A5AA9"/>
    <w:rsid w:val="004B06EB"/>
    <w:rsid w:val="004B5F43"/>
    <w:rsid w:val="004B6AD0"/>
    <w:rsid w:val="004C2D5D"/>
    <w:rsid w:val="004C33E1"/>
    <w:rsid w:val="004C7876"/>
    <w:rsid w:val="004E01EB"/>
    <w:rsid w:val="004E2794"/>
    <w:rsid w:val="004E5FCD"/>
    <w:rsid w:val="004E674B"/>
    <w:rsid w:val="005027C7"/>
    <w:rsid w:val="00510392"/>
    <w:rsid w:val="00511137"/>
    <w:rsid w:val="00511F93"/>
    <w:rsid w:val="00513E2A"/>
    <w:rsid w:val="00516750"/>
    <w:rsid w:val="00527559"/>
    <w:rsid w:val="005336A5"/>
    <w:rsid w:val="00540D9E"/>
    <w:rsid w:val="00554FCF"/>
    <w:rsid w:val="005618F9"/>
    <w:rsid w:val="00561B55"/>
    <w:rsid w:val="00566A35"/>
    <w:rsid w:val="0056701E"/>
    <w:rsid w:val="00571C31"/>
    <w:rsid w:val="00573670"/>
    <w:rsid w:val="005740D7"/>
    <w:rsid w:val="005774E4"/>
    <w:rsid w:val="0059312B"/>
    <w:rsid w:val="005967CD"/>
    <w:rsid w:val="005A0F26"/>
    <w:rsid w:val="005A1817"/>
    <w:rsid w:val="005A1B10"/>
    <w:rsid w:val="005A6850"/>
    <w:rsid w:val="005B1B1B"/>
    <w:rsid w:val="005B1F17"/>
    <w:rsid w:val="005B4A61"/>
    <w:rsid w:val="005C54F0"/>
    <w:rsid w:val="005C5932"/>
    <w:rsid w:val="005C6B0C"/>
    <w:rsid w:val="005C75B9"/>
    <w:rsid w:val="005C7F84"/>
    <w:rsid w:val="005D14D7"/>
    <w:rsid w:val="005D1CA8"/>
    <w:rsid w:val="005D3CA7"/>
    <w:rsid w:val="005D4CC1"/>
    <w:rsid w:val="005E7241"/>
    <w:rsid w:val="005F3CC6"/>
    <w:rsid w:val="005F4B91"/>
    <w:rsid w:val="005F55D2"/>
    <w:rsid w:val="00603627"/>
    <w:rsid w:val="00611E52"/>
    <w:rsid w:val="006120DC"/>
    <w:rsid w:val="0062312F"/>
    <w:rsid w:val="00625F2C"/>
    <w:rsid w:val="00634080"/>
    <w:rsid w:val="006358F0"/>
    <w:rsid w:val="00650CC3"/>
    <w:rsid w:val="006577D2"/>
    <w:rsid w:val="006618E9"/>
    <w:rsid w:val="00665321"/>
    <w:rsid w:val="0068194B"/>
    <w:rsid w:val="00692703"/>
    <w:rsid w:val="0069500C"/>
    <w:rsid w:val="006958B7"/>
    <w:rsid w:val="006A1664"/>
    <w:rsid w:val="006A1962"/>
    <w:rsid w:val="006A34A7"/>
    <w:rsid w:val="006A36FE"/>
    <w:rsid w:val="006A3D6D"/>
    <w:rsid w:val="006B5D48"/>
    <w:rsid w:val="006B7D7B"/>
    <w:rsid w:val="006C1A5E"/>
    <w:rsid w:val="006C4C42"/>
    <w:rsid w:val="006D379B"/>
    <w:rsid w:val="006D48DD"/>
    <w:rsid w:val="006D6E1F"/>
    <w:rsid w:val="006D7577"/>
    <w:rsid w:val="006E02BA"/>
    <w:rsid w:val="006E1507"/>
    <w:rsid w:val="006F4BFB"/>
    <w:rsid w:val="006F5F06"/>
    <w:rsid w:val="006F7978"/>
    <w:rsid w:val="00702742"/>
    <w:rsid w:val="00704405"/>
    <w:rsid w:val="00712D8B"/>
    <w:rsid w:val="0072710F"/>
    <w:rsid w:val="007273B7"/>
    <w:rsid w:val="00730E82"/>
    <w:rsid w:val="00733E0A"/>
    <w:rsid w:val="00735175"/>
    <w:rsid w:val="0074403D"/>
    <w:rsid w:val="00746D44"/>
    <w:rsid w:val="007538DC"/>
    <w:rsid w:val="00755817"/>
    <w:rsid w:val="00757803"/>
    <w:rsid w:val="00762D1A"/>
    <w:rsid w:val="007652CA"/>
    <w:rsid w:val="0079206B"/>
    <w:rsid w:val="0079310F"/>
    <w:rsid w:val="00796076"/>
    <w:rsid w:val="007A1C14"/>
    <w:rsid w:val="007A2C01"/>
    <w:rsid w:val="007A6440"/>
    <w:rsid w:val="007B1012"/>
    <w:rsid w:val="007B2579"/>
    <w:rsid w:val="007B25E9"/>
    <w:rsid w:val="007B52B6"/>
    <w:rsid w:val="007B711E"/>
    <w:rsid w:val="007C0566"/>
    <w:rsid w:val="007C4B8A"/>
    <w:rsid w:val="007C5CB8"/>
    <w:rsid w:val="007C606B"/>
    <w:rsid w:val="007E3A98"/>
    <w:rsid w:val="007E6A61"/>
    <w:rsid w:val="007F099B"/>
    <w:rsid w:val="00801140"/>
    <w:rsid w:val="00803404"/>
    <w:rsid w:val="00810896"/>
    <w:rsid w:val="008176B5"/>
    <w:rsid w:val="00821DF5"/>
    <w:rsid w:val="00834313"/>
    <w:rsid w:val="00834955"/>
    <w:rsid w:val="0084557A"/>
    <w:rsid w:val="00846C49"/>
    <w:rsid w:val="00851054"/>
    <w:rsid w:val="0085360F"/>
    <w:rsid w:val="00855B59"/>
    <w:rsid w:val="00856C50"/>
    <w:rsid w:val="00860461"/>
    <w:rsid w:val="0086487C"/>
    <w:rsid w:val="00867391"/>
    <w:rsid w:val="00867BB2"/>
    <w:rsid w:val="00870B20"/>
    <w:rsid w:val="008829F8"/>
    <w:rsid w:val="00883B88"/>
    <w:rsid w:val="00885897"/>
    <w:rsid w:val="008A56F4"/>
    <w:rsid w:val="008A6538"/>
    <w:rsid w:val="008A79C0"/>
    <w:rsid w:val="008B3794"/>
    <w:rsid w:val="008C7056"/>
    <w:rsid w:val="008D3EDD"/>
    <w:rsid w:val="008D4417"/>
    <w:rsid w:val="008F3B14"/>
    <w:rsid w:val="00901899"/>
    <w:rsid w:val="0090344B"/>
    <w:rsid w:val="00905715"/>
    <w:rsid w:val="0091321E"/>
    <w:rsid w:val="00913946"/>
    <w:rsid w:val="00915143"/>
    <w:rsid w:val="0092726B"/>
    <w:rsid w:val="009279EF"/>
    <w:rsid w:val="009361BA"/>
    <w:rsid w:val="00942661"/>
    <w:rsid w:val="00944F78"/>
    <w:rsid w:val="00945828"/>
    <w:rsid w:val="009510E7"/>
    <w:rsid w:val="00952C89"/>
    <w:rsid w:val="00954C37"/>
    <w:rsid w:val="009571D8"/>
    <w:rsid w:val="00961722"/>
    <w:rsid w:val="009650EA"/>
    <w:rsid w:val="009721D0"/>
    <w:rsid w:val="0097790C"/>
    <w:rsid w:val="0098506E"/>
    <w:rsid w:val="00994CB7"/>
    <w:rsid w:val="009A3065"/>
    <w:rsid w:val="009A44CE"/>
    <w:rsid w:val="009C4DFC"/>
    <w:rsid w:val="009D44F8"/>
    <w:rsid w:val="009E3160"/>
    <w:rsid w:val="009F220C"/>
    <w:rsid w:val="009F3B05"/>
    <w:rsid w:val="009F4931"/>
    <w:rsid w:val="00A072B2"/>
    <w:rsid w:val="00A113B1"/>
    <w:rsid w:val="00A14534"/>
    <w:rsid w:val="00A16DAA"/>
    <w:rsid w:val="00A170DD"/>
    <w:rsid w:val="00A24162"/>
    <w:rsid w:val="00A25023"/>
    <w:rsid w:val="00A26053"/>
    <w:rsid w:val="00A2677B"/>
    <w:rsid w:val="00A270EA"/>
    <w:rsid w:val="00A334C8"/>
    <w:rsid w:val="00A33627"/>
    <w:rsid w:val="00A34BA2"/>
    <w:rsid w:val="00A36F27"/>
    <w:rsid w:val="00A41949"/>
    <w:rsid w:val="00A42E32"/>
    <w:rsid w:val="00A432CB"/>
    <w:rsid w:val="00A46E63"/>
    <w:rsid w:val="00A51DC5"/>
    <w:rsid w:val="00A53DE1"/>
    <w:rsid w:val="00A615E1"/>
    <w:rsid w:val="00A61DED"/>
    <w:rsid w:val="00A66F14"/>
    <w:rsid w:val="00A74C23"/>
    <w:rsid w:val="00A755E8"/>
    <w:rsid w:val="00A77B35"/>
    <w:rsid w:val="00A83B3E"/>
    <w:rsid w:val="00A93A5D"/>
    <w:rsid w:val="00AA46BC"/>
    <w:rsid w:val="00AB0628"/>
    <w:rsid w:val="00AB32F8"/>
    <w:rsid w:val="00AB610B"/>
    <w:rsid w:val="00AC12B4"/>
    <w:rsid w:val="00AD14AB"/>
    <w:rsid w:val="00AD360E"/>
    <w:rsid w:val="00AD40FB"/>
    <w:rsid w:val="00AD782D"/>
    <w:rsid w:val="00AE600A"/>
    <w:rsid w:val="00AE7650"/>
    <w:rsid w:val="00AF2347"/>
    <w:rsid w:val="00B01D99"/>
    <w:rsid w:val="00B059BB"/>
    <w:rsid w:val="00B10EBE"/>
    <w:rsid w:val="00B120A7"/>
    <w:rsid w:val="00B17941"/>
    <w:rsid w:val="00B22DBA"/>
    <w:rsid w:val="00B236F1"/>
    <w:rsid w:val="00B30166"/>
    <w:rsid w:val="00B50F99"/>
    <w:rsid w:val="00B51D1B"/>
    <w:rsid w:val="00B540F4"/>
    <w:rsid w:val="00B5451D"/>
    <w:rsid w:val="00B555C9"/>
    <w:rsid w:val="00B60FD0"/>
    <w:rsid w:val="00B622DF"/>
    <w:rsid w:val="00B6332A"/>
    <w:rsid w:val="00B65333"/>
    <w:rsid w:val="00B66AD8"/>
    <w:rsid w:val="00B72C67"/>
    <w:rsid w:val="00B73649"/>
    <w:rsid w:val="00B75547"/>
    <w:rsid w:val="00B76BB6"/>
    <w:rsid w:val="00B81760"/>
    <w:rsid w:val="00B8494C"/>
    <w:rsid w:val="00BA1546"/>
    <w:rsid w:val="00BA1A34"/>
    <w:rsid w:val="00BB26CA"/>
    <w:rsid w:val="00BB415E"/>
    <w:rsid w:val="00BB4E51"/>
    <w:rsid w:val="00BC4594"/>
    <w:rsid w:val="00BD431F"/>
    <w:rsid w:val="00BD7B29"/>
    <w:rsid w:val="00BE0740"/>
    <w:rsid w:val="00BE423E"/>
    <w:rsid w:val="00BE6229"/>
    <w:rsid w:val="00BF1547"/>
    <w:rsid w:val="00BF1D5F"/>
    <w:rsid w:val="00BF4172"/>
    <w:rsid w:val="00BF61AC"/>
    <w:rsid w:val="00BF732D"/>
    <w:rsid w:val="00C030BB"/>
    <w:rsid w:val="00C1083B"/>
    <w:rsid w:val="00C119E1"/>
    <w:rsid w:val="00C163C6"/>
    <w:rsid w:val="00C21735"/>
    <w:rsid w:val="00C30AE6"/>
    <w:rsid w:val="00C44EEB"/>
    <w:rsid w:val="00C4659A"/>
    <w:rsid w:val="00C47FA6"/>
    <w:rsid w:val="00C50F36"/>
    <w:rsid w:val="00C57FC6"/>
    <w:rsid w:val="00C64866"/>
    <w:rsid w:val="00C66A7D"/>
    <w:rsid w:val="00C74FA7"/>
    <w:rsid w:val="00C75600"/>
    <w:rsid w:val="00C779DA"/>
    <w:rsid w:val="00C814F7"/>
    <w:rsid w:val="00C91B05"/>
    <w:rsid w:val="00CA259D"/>
    <w:rsid w:val="00CA4B4D"/>
    <w:rsid w:val="00CB03EE"/>
    <w:rsid w:val="00CB35C3"/>
    <w:rsid w:val="00CB5ABD"/>
    <w:rsid w:val="00CD323D"/>
    <w:rsid w:val="00CE4030"/>
    <w:rsid w:val="00CE451B"/>
    <w:rsid w:val="00CE64B3"/>
    <w:rsid w:val="00CE6E76"/>
    <w:rsid w:val="00CF1A49"/>
    <w:rsid w:val="00D0630C"/>
    <w:rsid w:val="00D12642"/>
    <w:rsid w:val="00D1734D"/>
    <w:rsid w:val="00D20BB1"/>
    <w:rsid w:val="00D21B81"/>
    <w:rsid w:val="00D243A9"/>
    <w:rsid w:val="00D305E5"/>
    <w:rsid w:val="00D33FAE"/>
    <w:rsid w:val="00D37B91"/>
    <w:rsid w:val="00D37CD3"/>
    <w:rsid w:val="00D40DF8"/>
    <w:rsid w:val="00D46977"/>
    <w:rsid w:val="00D611DC"/>
    <w:rsid w:val="00D66A52"/>
    <w:rsid w:val="00D66EFA"/>
    <w:rsid w:val="00D72A2D"/>
    <w:rsid w:val="00D732A7"/>
    <w:rsid w:val="00D80C98"/>
    <w:rsid w:val="00D907AA"/>
    <w:rsid w:val="00D92667"/>
    <w:rsid w:val="00D9328E"/>
    <w:rsid w:val="00D932C9"/>
    <w:rsid w:val="00D9521A"/>
    <w:rsid w:val="00D96F52"/>
    <w:rsid w:val="00DA0087"/>
    <w:rsid w:val="00DA3914"/>
    <w:rsid w:val="00DA59AA"/>
    <w:rsid w:val="00DA6FC9"/>
    <w:rsid w:val="00DB088C"/>
    <w:rsid w:val="00DB4A4A"/>
    <w:rsid w:val="00DB6915"/>
    <w:rsid w:val="00DB6D1E"/>
    <w:rsid w:val="00DB6F35"/>
    <w:rsid w:val="00DB7306"/>
    <w:rsid w:val="00DB7E1E"/>
    <w:rsid w:val="00DC0ABA"/>
    <w:rsid w:val="00DC1B78"/>
    <w:rsid w:val="00DC2A2F"/>
    <w:rsid w:val="00DC600B"/>
    <w:rsid w:val="00DE0FAA"/>
    <w:rsid w:val="00DE136D"/>
    <w:rsid w:val="00DE6534"/>
    <w:rsid w:val="00DF4D6C"/>
    <w:rsid w:val="00DF7B20"/>
    <w:rsid w:val="00E01923"/>
    <w:rsid w:val="00E101B9"/>
    <w:rsid w:val="00E14498"/>
    <w:rsid w:val="00E14D45"/>
    <w:rsid w:val="00E17136"/>
    <w:rsid w:val="00E2397A"/>
    <w:rsid w:val="00E254DB"/>
    <w:rsid w:val="00E25FCA"/>
    <w:rsid w:val="00E262AD"/>
    <w:rsid w:val="00E300FC"/>
    <w:rsid w:val="00E33937"/>
    <w:rsid w:val="00E362DB"/>
    <w:rsid w:val="00E52E96"/>
    <w:rsid w:val="00E5632B"/>
    <w:rsid w:val="00E56694"/>
    <w:rsid w:val="00E60A9A"/>
    <w:rsid w:val="00E61CF0"/>
    <w:rsid w:val="00E70240"/>
    <w:rsid w:val="00E713B5"/>
    <w:rsid w:val="00E71E6B"/>
    <w:rsid w:val="00E81CC5"/>
    <w:rsid w:val="00E81D9E"/>
    <w:rsid w:val="00E85A87"/>
    <w:rsid w:val="00E85B4A"/>
    <w:rsid w:val="00E87AC7"/>
    <w:rsid w:val="00E9024A"/>
    <w:rsid w:val="00E938C0"/>
    <w:rsid w:val="00E9528E"/>
    <w:rsid w:val="00EA1307"/>
    <w:rsid w:val="00EA35A9"/>
    <w:rsid w:val="00EA4291"/>
    <w:rsid w:val="00EA5099"/>
    <w:rsid w:val="00EB11F8"/>
    <w:rsid w:val="00EB3C9F"/>
    <w:rsid w:val="00EC1351"/>
    <w:rsid w:val="00EC4CBF"/>
    <w:rsid w:val="00EC76CC"/>
    <w:rsid w:val="00EE2CA8"/>
    <w:rsid w:val="00EE3A21"/>
    <w:rsid w:val="00EF17E8"/>
    <w:rsid w:val="00EF3754"/>
    <w:rsid w:val="00EF4AD9"/>
    <w:rsid w:val="00EF51D9"/>
    <w:rsid w:val="00F03412"/>
    <w:rsid w:val="00F037B2"/>
    <w:rsid w:val="00F03878"/>
    <w:rsid w:val="00F130DD"/>
    <w:rsid w:val="00F2235C"/>
    <w:rsid w:val="00F24884"/>
    <w:rsid w:val="00F3796F"/>
    <w:rsid w:val="00F476C4"/>
    <w:rsid w:val="00F61DF9"/>
    <w:rsid w:val="00F65CC6"/>
    <w:rsid w:val="00F81960"/>
    <w:rsid w:val="00F82541"/>
    <w:rsid w:val="00F8769D"/>
    <w:rsid w:val="00F9350C"/>
    <w:rsid w:val="00F94EB5"/>
    <w:rsid w:val="00F9624D"/>
    <w:rsid w:val="00FA3465"/>
    <w:rsid w:val="00FA50D1"/>
    <w:rsid w:val="00FA78E3"/>
    <w:rsid w:val="00FB0D7F"/>
    <w:rsid w:val="00FB31C1"/>
    <w:rsid w:val="00FB58F2"/>
    <w:rsid w:val="00FC6AEA"/>
    <w:rsid w:val="00FD3D13"/>
    <w:rsid w:val="00FD526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86BB"/>
  <w15:chartTrackingRefBased/>
  <w15:docId w15:val="{B9ACBB24-D112-47EE-8360-A7FA1025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9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17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eetup.com/the-liberators-network-us-user-grou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7CF97073549C2813921532A3FE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C7D3F-863D-4524-82AB-526CA1232071}"/>
      </w:docPartPr>
      <w:docPartBody>
        <w:p w:rsidR="00EB0A5B" w:rsidRDefault="00571A13">
          <w:pPr>
            <w:pStyle w:val="0BE7CF97073549C2813921532A3FEAF3"/>
          </w:pPr>
          <w:r w:rsidRPr="00CF1A49">
            <w:t>Experience</w:t>
          </w:r>
        </w:p>
      </w:docPartBody>
    </w:docPart>
    <w:docPart>
      <w:docPartPr>
        <w:name w:val="67BA40F4704E41269E39517FEBD8E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EBC5-3BF7-4B5D-A104-98A3B80BCE12}"/>
      </w:docPartPr>
      <w:docPartBody>
        <w:p w:rsidR="00EB0A5B" w:rsidRDefault="00571A13">
          <w:pPr>
            <w:pStyle w:val="67BA40F4704E41269E39517FEBD8E6A0"/>
          </w:pPr>
          <w:r w:rsidRPr="00CF1A49">
            <w:t>Education</w:t>
          </w:r>
        </w:p>
      </w:docPartBody>
    </w:docPart>
    <w:docPart>
      <w:docPartPr>
        <w:name w:val="88CF51385CA842C98E60A63D70BB7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2848-1FAB-4B4A-B689-ADDB4EB28DF6}"/>
      </w:docPartPr>
      <w:docPartBody>
        <w:p w:rsidR="00EB0A5B" w:rsidRDefault="00571A13">
          <w:pPr>
            <w:pStyle w:val="88CF51385CA842C98E60A63D70BB7140"/>
          </w:pPr>
          <w:r w:rsidRPr="00CF1A49">
            <w:t>Skills</w:t>
          </w:r>
        </w:p>
      </w:docPartBody>
    </w:docPart>
    <w:docPart>
      <w:docPartPr>
        <w:name w:val="0C868E1CE0A44C31836B1E1A61053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9302-59EB-4734-B591-FE35C9B2B13E}"/>
      </w:docPartPr>
      <w:docPartBody>
        <w:p w:rsidR="003C409D" w:rsidRDefault="00C93F87" w:rsidP="00C93F87">
          <w:pPr>
            <w:pStyle w:val="0C868E1CE0A44C31836B1E1A6105359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35"/>
    <w:rsid w:val="001E5B12"/>
    <w:rsid w:val="00270CB3"/>
    <w:rsid w:val="003C409D"/>
    <w:rsid w:val="00571A13"/>
    <w:rsid w:val="006F1F29"/>
    <w:rsid w:val="007829BB"/>
    <w:rsid w:val="00792F6A"/>
    <w:rsid w:val="00867F23"/>
    <w:rsid w:val="00A36F4A"/>
    <w:rsid w:val="00B65E4C"/>
    <w:rsid w:val="00C93F87"/>
    <w:rsid w:val="00D9263C"/>
    <w:rsid w:val="00EB0A5B"/>
    <w:rsid w:val="00F71B7A"/>
    <w:rsid w:val="00F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C868E1CE0A44C31836B1E1A61053598">
    <w:name w:val="0C868E1CE0A44C31836B1E1A61053598"/>
    <w:rsid w:val="00C93F87"/>
  </w:style>
  <w:style w:type="paragraph" w:customStyle="1" w:styleId="0BE7CF97073549C2813921532A3FEAF3">
    <w:name w:val="0BE7CF97073549C2813921532A3FEAF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7BA40F4704E41269E39517FEBD8E6A0">
    <w:name w:val="67BA40F4704E41269E39517FEBD8E6A0"/>
  </w:style>
  <w:style w:type="paragraph" w:customStyle="1" w:styleId="88CF51385CA842C98E60A63D70BB7140">
    <w:name w:val="88CF51385CA842C98E60A63D70BB7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ED268-F40B-493E-B97B-0F8BE828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1422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Ethan</dc:creator>
  <cp:keywords/>
  <dc:description/>
  <cp:lastModifiedBy>Jonathan Dwyer</cp:lastModifiedBy>
  <cp:revision>226</cp:revision>
  <dcterms:created xsi:type="dcterms:W3CDTF">2021-06-17T21:29:00Z</dcterms:created>
  <dcterms:modified xsi:type="dcterms:W3CDTF">2021-06-28T18:41:00Z</dcterms:modified>
  <cp:category/>
</cp:coreProperties>
</file>